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A24DE" w14:textId="77777777" w:rsidR="00BF0814" w:rsidRDefault="00BF0814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350"/>
      </w:tblGrid>
      <w:tr w:rsidR="00BF0814" w14:paraId="613B0F7C" w14:textId="77777777" w:rsidTr="001D4F3B">
        <w:trPr>
          <w:trHeight w:val="720"/>
        </w:trPr>
        <w:tc>
          <w:tcPr>
            <w:tcW w:w="9350" w:type="dxa"/>
            <w:shd w:val="clear" w:color="auto" w:fill="auto"/>
            <w:vAlign w:val="center"/>
          </w:tcPr>
          <w:p w14:paraId="19E0D43E" w14:textId="5C3FC19D" w:rsidR="00BF0814" w:rsidRPr="001D4F3B" w:rsidRDefault="00BF0814" w:rsidP="00BF0814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r w:rsidRPr="001D4F3B">
              <w:rPr>
                <w:rFonts w:ascii="Times New Roman" w:hAnsi="Times New Roman"/>
                <w:sz w:val="24"/>
                <w:szCs w:val="24"/>
              </w:rPr>
              <w:t>memorandum</w:t>
            </w:r>
          </w:p>
        </w:tc>
      </w:tr>
    </w:tbl>
    <w:p w14:paraId="31CDF465" w14:textId="77777777" w:rsidR="00BF0814" w:rsidRDefault="00BF0814" w:rsidP="00BF0814">
      <w:pPr>
        <w:jc w:val="center"/>
        <w:rPr>
          <w:sz w:val="28"/>
          <w:szCs w:val="28"/>
        </w:rPr>
      </w:pPr>
    </w:p>
    <w:tbl>
      <w:tblPr>
        <w:tblW w:w="9990" w:type="dxa"/>
        <w:tblInd w:w="108" w:type="dxa"/>
        <w:tblLook w:val="04A0" w:firstRow="1" w:lastRow="0" w:firstColumn="1" w:lastColumn="0" w:noHBand="0" w:noVBand="1"/>
      </w:tblPr>
      <w:tblGrid>
        <w:gridCol w:w="2425"/>
        <w:gridCol w:w="7565"/>
      </w:tblGrid>
      <w:tr w:rsidR="00BF0814" w14:paraId="28665F1E" w14:textId="77777777" w:rsidTr="001D4F3B">
        <w:trPr>
          <w:trHeight w:val="315"/>
        </w:trPr>
        <w:tc>
          <w:tcPr>
            <w:tcW w:w="2425" w:type="dxa"/>
            <w:shd w:val="clear" w:color="auto" w:fill="auto"/>
          </w:tcPr>
          <w:p w14:paraId="45259331" w14:textId="77777777" w:rsidR="00BF0814" w:rsidRPr="00EF0DEC" w:rsidRDefault="00BF0814" w:rsidP="00224C3D">
            <w:r w:rsidRPr="001D4F3B">
              <w:rPr>
                <w:b/>
                <w:bCs/>
                <w:color w:val="000000"/>
              </w:rPr>
              <w:t>TO:</w:t>
            </w:r>
          </w:p>
        </w:tc>
        <w:tc>
          <w:tcPr>
            <w:tcW w:w="7565" w:type="dxa"/>
            <w:shd w:val="clear" w:color="auto" w:fill="auto"/>
          </w:tcPr>
          <w:p w14:paraId="4D8CAA19" w14:textId="4366D29B" w:rsidR="00BF0814" w:rsidRPr="00EF0DEC" w:rsidRDefault="002255A2" w:rsidP="00224C3D">
            <w:r>
              <w:fldChar w:fldCharType="begin"/>
            </w:r>
            <w:r>
              <w:instrText xml:space="preserve"> MERGEFIELD  tbu_administrator</w:instrText>
            </w:r>
            <w:r w:rsidR="003E7027">
              <w:instrText xml:space="preserve"> </w:instrText>
            </w:r>
            <w:r w:rsidR="003E7027" w:rsidRPr="00424C98">
              <w:instrText>\* Charformat \* Upper</w:instrText>
            </w:r>
            <w:r>
              <w:instrText xml:space="preserve"> </w:instrText>
            </w:r>
            <w:r>
              <w:fldChar w:fldCharType="separate"/>
            </w:r>
            <w:r w:rsidR="00F80A9F" w:rsidRPr="00C21AF9">
              <w:t>«TBU_ADMINISTRATOR»</w:t>
            </w:r>
            <w:r>
              <w:fldChar w:fldCharType="end"/>
            </w:r>
          </w:p>
        </w:tc>
      </w:tr>
      <w:tr w:rsidR="00BF0814" w14:paraId="6BF07E23" w14:textId="77777777" w:rsidTr="001D4F3B">
        <w:trPr>
          <w:trHeight w:val="630"/>
        </w:trPr>
        <w:tc>
          <w:tcPr>
            <w:tcW w:w="2425" w:type="dxa"/>
            <w:shd w:val="clear" w:color="auto" w:fill="auto"/>
          </w:tcPr>
          <w:p w14:paraId="7A5BDA29" w14:textId="77777777" w:rsidR="00BF0814" w:rsidRPr="00EF0DEC" w:rsidRDefault="00BF0814" w:rsidP="00224C3D">
            <w:r w:rsidRPr="001D4F3B">
              <w:rPr>
                <w:b/>
                <w:bCs/>
                <w:color w:val="000000"/>
              </w:rPr>
              <w:t>FROM:</w:t>
            </w:r>
          </w:p>
        </w:tc>
        <w:tc>
          <w:tcPr>
            <w:tcW w:w="7565" w:type="dxa"/>
            <w:shd w:val="clear" w:color="auto" w:fill="auto"/>
          </w:tcPr>
          <w:p w14:paraId="30CD560D" w14:textId="5304DF55" w:rsidR="00BF0814" w:rsidRPr="00C21AF9" w:rsidRDefault="002255A2" w:rsidP="001D4F3B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MERGEFIELD  tso_ored_director </w:instrText>
            </w:r>
            <w:r w:rsidR="003E7027" w:rsidRPr="00424C98">
              <w:instrText>\* Charformat \* Upper</w:instrText>
            </w:r>
            <w:r w:rsidR="003E7027">
              <w:instrText xml:space="preserve"> </w:instrText>
            </w:r>
            <w:r>
              <w:fldChar w:fldCharType="separate"/>
            </w:r>
            <w:r w:rsidR="00F80A9F" w:rsidRPr="00C21AF9">
              <w:t>«TSO_ORED_DIRECTOR»</w:t>
            </w:r>
            <w:r>
              <w:fldChar w:fldCharType="end"/>
            </w:r>
          </w:p>
          <w:p w14:paraId="312B79E8" w14:textId="68FFD013" w:rsidR="00BF0814" w:rsidRPr="001D4F3B" w:rsidRDefault="002255A2" w:rsidP="001D4F3B">
            <w:pPr>
              <w:autoSpaceDE w:val="0"/>
              <w:autoSpaceDN w:val="0"/>
              <w:adjustRightInd w:val="0"/>
              <w:rPr>
                <w:color w:val="0070C1"/>
              </w:rPr>
            </w:pPr>
            <w:r>
              <w:fldChar w:fldCharType="begin"/>
            </w:r>
            <w:r>
              <w:instrText xml:space="preserve"> MERGEFIELD  tbu_ore_director </w:instrText>
            </w:r>
            <w:r w:rsidR="003E7027" w:rsidRPr="00424C98">
              <w:instrText>\* Charformat \* Upper</w:instrText>
            </w:r>
            <w:r w:rsidR="003E7027">
              <w:instrText xml:space="preserve"> </w:instrText>
            </w:r>
            <w:r>
              <w:fldChar w:fldCharType="separate"/>
            </w:r>
            <w:r w:rsidR="00F80A9F" w:rsidRPr="00C21AF9">
              <w:t>«TBU_ORE_DIRECTOR»</w:t>
            </w:r>
            <w:r>
              <w:fldChar w:fldCharType="end"/>
            </w:r>
          </w:p>
        </w:tc>
      </w:tr>
      <w:tr w:rsidR="00BF0814" w14:paraId="7FEB5A2B" w14:textId="77777777" w:rsidTr="001D4F3B">
        <w:trPr>
          <w:trHeight w:val="342"/>
        </w:trPr>
        <w:tc>
          <w:tcPr>
            <w:tcW w:w="2425" w:type="dxa"/>
            <w:shd w:val="clear" w:color="auto" w:fill="auto"/>
          </w:tcPr>
          <w:p w14:paraId="04240226" w14:textId="77777777" w:rsidR="00BF0814" w:rsidRPr="00EF0DEC" w:rsidRDefault="00BF0814" w:rsidP="00224C3D">
            <w:r w:rsidRPr="001D4F3B">
              <w:rPr>
                <w:b/>
                <w:bCs/>
                <w:color w:val="000000"/>
              </w:rPr>
              <w:t>SUBJECT:</w:t>
            </w:r>
          </w:p>
        </w:tc>
        <w:tc>
          <w:tcPr>
            <w:tcW w:w="7565" w:type="dxa"/>
            <w:shd w:val="clear" w:color="auto" w:fill="auto"/>
          </w:tcPr>
          <w:p w14:paraId="747321FA" w14:textId="77777777" w:rsidR="00BF0814" w:rsidRPr="001D4F3B" w:rsidRDefault="00BF0814" w:rsidP="001D4F3B">
            <w:pPr>
              <w:autoSpaceDE w:val="0"/>
              <w:autoSpaceDN w:val="0"/>
              <w:adjustRightInd w:val="0"/>
              <w:rPr>
                <w:color w:val="0070C1"/>
              </w:rPr>
            </w:pPr>
            <w:r w:rsidRPr="009D2FC0">
              <w:t>MC#</w:t>
            </w:r>
            <w:r w:rsidRPr="00857CEB">
              <w:t xml:space="preserve"> </w:t>
            </w:r>
            <w:r w:rsidRPr="001D4F3B">
              <w:rPr>
                <w:b/>
              </w:rPr>
              <w:fldChar w:fldCharType="begin"/>
            </w:r>
            <w:r w:rsidRPr="00857CEB">
              <w:instrText xml:space="preserve"> MERGEFIELD tblMCMainMcId</w:instrText>
            </w:r>
            <w:r>
              <w:instrText xml:space="preserve"> </w:instrText>
            </w:r>
            <w:r w:rsidRPr="00424C98">
              <w:instrText>\* Charformat \* Upper</w:instrText>
            </w:r>
            <w:r w:rsidRPr="00857CEB">
              <w:instrText xml:space="preserve"> </w:instrText>
            </w:r>
            <w:r w:rsidRPr="001D4F3B">
              <w:rPr>
                <w:b/>
              </w:rPr>
              <w:fldChar w:fldCharType="separate"/>
            </w:r>
            <w:r>
              <w:rPr>
                <w:noProof/>
              </w:rPr>
              <w:t>«TBLMCMAINMCID»</w:t>
            </w:r>
            <w:r w:rsidRPr="001D4F3B">
              <w:rPr>
                <w:b/>
              </w:rPr>
              <w:fldChar w:fldCharType="end"/>
            </w:r>
            <w:r w:rsidRPr="00857CEB">
              <w:t xml:space="preserve"> - </w:t>
            </w:r>
            <w:r w:rsidRPr="001D4F3B">
              <w:rPr>
                <w:b/>
              </w:rPr>
              <w:fldChar w:fldCharType="begin"/>
            </w:r>
            <w:r w:rsidRPr="00857CEB">
              <w:instrText xml:space="preserve"> MERGEFIELD Property_Name</w:instrText>
            </w:r>
            <w:r>
              <w:instrText xml:space="preserve"> </w:instrText>
            </w:r>
            <w:r w:rsidRPr="00424C98">
              <w:instrText>\* Charformat \* Upper</w:instrText>
            </w:r>
            <w:r w:rsidRPr="00857CEB">
              <w:instrText xml:space="preserve"> </w:instrText>
            </w:r>
            <w:r w:rsidRPr="001D4F3B">
              <w:rPr>
                <w:b/>
              </w:rPr>
              <w:fldChar w:fldCharType="separate"/>
            </w:r>
            <w:r>
              <w:rPr>
                <w:noProof/>
              </w:rPr>
              <w:t>«PROPERTY_NAME»</w:t>
            </w:r>
            <w:r w:rsidRPr="001D4F3B">
              <w:rPr>
                <w:b/>
              </w:rPr>
              <w:fldChar w:fldCharType="end"/>
            </w:r>
          </w:p>
        </w:tc>
      </w:tr>
      <w:tr w:rsidR="00BF0814" w14:paraId="1C14CD6B" w14:textId="77777777" w:rsidTr="001D4F3B">
        <w:trPr>
          <w:trHeight w:val="360"/>
        </w:trPr>
        <w:tc>
          <w:tcPr>
            <w:tcW w:w="2425" w:type="dxa"/>
            <w:shd w:val="clear" w:color="auto" w:fill="auto"/>
          </w:tcPr>
          <w:p w14:paraId="02EF289F" w14:textId="77777777" w:rsidR="00BF0814" w:rsidRPr="00EF0DEC" w:rsidRDefault="00BF0814" w:rsidP="00224C3D">
            <w:r w:rsidRPr="001D4F3B">
              <w:rPr>
                <w:b/>
                <w:bCs/>
                <w:color w:val="000000"/>
              </w:rPr>
              <w:t>DATE:</w:t>
            </w:r>
          </w:p>
        </w:tc>
        <w:tc>
          <w:tcPr>
            <w:tcW w:w="7565" w:type="dxa"/>
            <w:shd w:val="clear" w:color="auto" w:fill="auto"/>
          </w:tcPr>
          <w:p w14:paraId="2BF61F20" w14:textId="4E07C1F1" w:rsidR="00BF0814" w:rsidRPr="001D4F3B" w:rsidRDefault="00BF0814" w:rsidP="00224C3D">
            <w:pPr>
              <w:rPr>
                <w:color w:val="0070C1"/>
              </w:rPr>
            </w:pPr>
            <w:r w:rsidRPr="00C21AF9">
              <w:fldChar w:fldCharType="begin"/>
            </w:r>
            <w:r w:rsidRPr="00857CEB">
              <w:instrText xml:space="preserve"> MERGEFIELD Date_of_Preparation \@ "MMMM d, yyyy" </w:instrText>
            </w:r>
            <w:r w:rsidRPr="00424C98">
              <w:instrText>\* Charformat \* Uppe</w:instrText>
            </w:r>
            <w:r>
              <w:instrText>r</w:instrText>
            </w:r>
            <w:r w:rsidRPr="00857CEB">
              <w:instrText xml:space="preserve"> </w:instrText>
            </w:r>
            <w:r w:rsidRPr="00C21AF9">
              <w:fldChar w:fldCharType="separate"/>
            </w:r>
            <w:r>
              <w:t>«DATE_OF_PREPARATION»</w:t>
            </w:r>
            <w:r w:rsidRPr="00C21AF9">
              <w:fldChar w:fldCharType="end"/>
            </w:r>
          </w:p>
        </w:tc>
      </w:tr>
      <w:tr w:rsidR="00BF0814" w14:paraId="7E1BA128" w14:textId="77777777" w:rsidTr="001D4F3B">
        <w:trPr>
          <w:trHeight w:val="432"/>
        </w:trPr>
        <w:tc>
          <w:tcPr>
            <w:tcW w:w="2425" w:type="dxa"/>
            <w:shd w:val="clear" w:color="auto" w:fill="auto"/>
          </w:tcPr>
          <w:p w14:paraId="65195497" w14:textId="77777777" w:rsidR="00BF0814" w:rsidRPr="001D4F3B" w:rsidRDefault="00BF0814" w:rsidP="001D4F3B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1D4F3B">
              <w:rPr>
                <w:b/>
                <w:bCs/>
                <w:color w:val="000000"/>
              </w:rPr>
              <w:t>REQUESTED BY:</w:t>
            </w:r>
          </w:p>
        </w:tc>
        <w:tc>
          <w:tcPr>
            <w:tcW w:w="7565" w:type="dxa"/>
            <w:shd w:val="clear" w:color="auto" w:fill="auto"/>
          </w:tcPr>
          <w:p w14:paraId="17CF1314" w14:textId="77777777" w:rsidR="00BF0814" w:rsidRPr="00C21AF9" w:rsidRDefault="00BF0814" w:rsidP="00224C3D">
            <w:r w:rsidRPr="00C21AF9">
              <w:fldChar w:fldCharType="begin"/>
            </w:r>
            <w:r w:rsidRPr="00857CEB">
              <w:instrText xml:space="preserve"> MERGEFIELD DatePrepPlus30  \@ "MMMM d, yyyy</w:instrText>
            </w:r>
            <w:r w:rsidRPr="00C21AF9">
              <w:fldChar w:fldCharType="begin"/>
            </w:r>
            <w:r w:rsidRPr="00857CEB">
              <w:instrText xml:space="preserve">  </w:instrText>
            </w:r>
            <w:r w:rsidRPr="00C21AF9">
              <w:fldChar w:fldCharType="end"/>
            </w:r>
            <w:r w:rsidRPr="00857CEB">
              <w:instrText xml:space="preserve">" </w:instrText>
            </w:r>
            <w:r w:rsidRPr="00424C98">
              <w:instrText>\* Charformat \* Uppe</w:instrText>
            </w:r>
            <w:r>
              <w:instrText>r</w:instrText>
            </w:r>
            <w:r w:rsidRPr="00857CEB">
              <w:instrText xml:space="preserve"> </w:instrText>
            </w:r>
            <w:r w:rsidRPr="00C21AF9">
              <w:fldChar w:fldCharType="separate"/>
            </w:r>
            <w:r>
              <w:t>«DATEPREPPLUS30»</w:t>
            </w:r>
            <w:r w:rsidRPr="00C21AF9">
              <w:fldChar w:fldCharType="end"/>
            </w:r>
          </w:p>
        </w:tc>
      </w:tr>
    </w:tbl>
    <w:p w14:paraId="49FE7C4E" w14:textId="783B86C2" w:rsidR="00BF0814" w:rsidRPr="00FA4305" w:rsidRDefault="00BF0814" w:rsidP="00BF0814">
      <w:pPr>
        <w:spacing w:before="240"/>
        <w:rPr>
          <w:b/>
          <w:bCs/>
          <w:sz w:val="28"/>
          <w:szCs w:val="28"/>
          <w:u w:val="single"/>
        </w:rPr>
      </w:pPr>
      <w:bookmarkStart w:id="0" w:name="_Hlk31176794"/>
      <w:r w:rsidRPr="00FA4305">
        <w:rPr>
          <w:b/>
          <w:bCs/>
          <w:sz w:val="28"/>
          <w:szCs w:val="28"/>
          <w:u w:val="single"/>
        </w:rPr>
        <w:t>PURPOSE OF MEMORANDUM</w:t>
      </w:r>
      <w:r w:rsidR="009A336B">
        <w:rPr>
          <w:b/>
          <w:bCs/>
          <w:sz w:val="28"/>
          <w:szCs w:val="28"/>
          <w:u w:val="single"/>
        </w:rPr>
        <w:br/>
      </w:r>
    </w:p>
    <w:bookmarkEnd w:id="0"/>
    <w:p w14:paraId="42F39041" w14:textId="77777777" w:rsidR="00BF0814" w:rsidRPr="0034663E" w:rsidRDefault="00BF0814" w:rsidP="00BF0814">
      <w:pPr>
        <w:rPr>
          <w:color w:val="0070C1"/>
        </w:rPr>
      </w:pPr>
      <w:r>
        <w:t xml:space="preserve">To request your approval and signature to convey State-owned property recently </w:t>
      </w:r>
      <w:fldSimple w:instr=" MERGEFIELD  auctioned_or_negotiated ">
        <w:r>
          <w:rPr>
            <w:noProof/>
          </w:rPr>
          <w:t>«auctioned_or_negotiated»</w:t>
        </w:r>
      </w:fldSimple>
      <w:r w:rsidRPr="008D4CC5">
        <w:t xml:space="preserve"> </w:t>
      </w:r>
      <w:r>
        <w:t>by the Maryland Department o</w:t>
      </w:r>
      <w:r>
        <w:rPr>
          <w:rFonts w:ascii="TimesNewRomanPSMT" w:hAnsi="TimesNewRomanPSMT" w:cs="TimesNewRomanPSMT"/>
        </w:rPr>
        <w:t>f Transportation The Secretary’s Office.</w:t>
      </w:r>
    </w:p>
    <w:p w14:paraId="14F1F83D" w14:textId="77777777" w:rsidR="00BF0814" w:rsidRPr="00003794" w:rsidRDefault="00BF0814" w:rsidP="00BF0814">
      <w:pPr>
        <w:spacing w:before="240"/>
        <w:rPr>
          <w:b/>
          <w:bCs/>
          <w:sz w:val="28"/>
          <w:szCs w:val="28"/>
          <w:u w:val="single"/>
        </w:rPr>
      </w:pPr>
      <w:r w:rsidRPr="00003794">
        <w:rPr>
          <w:b/>
          <w:bCs/>
          <w:sz w:val="28"/>
          <w:szCs w:val="28"/>
          <w:u w:val="single"/>
        </w:rPr>
        <w:t>SUMMARY</w:t>
      </w:r>
    </w:p>
    <w:p w14:paraId="21CD01D8" w14:textId="5E54F17D" w:rsidR="00BF0814" w:rsidRPr="00085D75" w:rsidRDefault="00BF0814" w:rsidP="00BF0814">
      <w:pPr>
        <w:autoSpaceDE w:val="0"/>
        <w:autoSpaceDN w:val="0"/>
        <w:adjustRightInd w:val="0"/>
        <w:spacing w:before="240"/>
        <w:rPr>
          <w:color w:val="C00000"/>
        </w:rPr>
      </w:pPr>
      <w:r w:rsidRPr="00085D75">
        <w:rPr>
          <w:color w:val="000000"/>
        </w:rPr>
        <w:t>Attached is an Offer for Purchase of Fee Simple Property of</w:t>
      </w:r>
      <w:r>
        <w:rPr>
          <w:color w:val="000000"/>
        </w:rPr>
        <w:t xml:space="preserve"> </w:t>
      </w:r>
      <w:r w:rsidR="007C1EAB">
        <w:fldChar w:fldCharType="begin"/>
      </w:r>
      <w:r w:rsidR="007C1EAB">
        <w:instrText xml:space="preserve"> MERGEFIELD  amount_of_sale_numeric </w:instrText>
      </w:r>
      <w:r w:rsidR="00FD30D5" w:rsidRPr="00692032">
        <w:instrText>\# $#,##0.00</w:instrText>
      </w:r>
      <w:r w:rsidR="007C1EAB">
        <w:fldChar w:fldCharType="separate"/>
      </w:r>
      <w:r w:rsidR="00CC3F83">
        <w:rPr>
          <w:noProof/>
        </w:rPr>
        <w:t>«amount_of_sale_numeric»</w:t>
      </w:r>
      <w:r w:rsidR="007C1EAB">
        <w:rPr>
          <w:noProof/>
        </w:rPr>
        <w:fldChar w:fldCharType="end"/>
      </w:r>
      <w:r w:rsidRPr="008D4CC5">
        <w:t xml:space="preserve"> </w:t>
      </w:r>
      <w:r w:rsidRPr="00085D75">
        <w:rPr>
          <w:color w:val="000000"/>
        </w:rPr>
        <w:t xml:space="preserve">from </w:t>
      </w:r>
      <w:r w:rsidR="00D40B2A">
        <w:fldChar w:fldCharType="begin"/>
      </w:r>
      <w:r w:rsidR="00D40B2A">
        <w:instrText xml:space="preserve"> MERGEFIELD  buyer_and_company_names_concatenated </w:instrText>
      </w:r>
      <w:r w:rsidR="00D40B2A">
        <w:fldChar w:fldCharType="separate"/>
      </w:r>
      <w:r w:rsidR="007F1FA1">
        <w:rPr>
          <w:noProof/>
        </w:rPr>
        <w:t>«buyer_and_company_names_concatenated»</w:t>
      </w:r>
      <w:r w:rsidR="00D40B2A">
        <w:rPr>
          <w:noProof/>
        </w:rPr>
        <w:fldChar w:fldCharType="end"/>
      </w:r>
      <w:r>
        <w:t xml:space="preserve"> </w:t>
      </w:r>
      <w:r w:rsidRPr="00085D75">
        <w:rPr>
          <w:color w:val="000000"/>
        </w:rPr>
        <w:t>for the purpose of the above referenced property. This</w:t>
      </w:r>
      <w:r>
        <w:rPr>
          <w:color w:val="000000"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 acreage_plat </w:instrText>
      </w:r>
      <w:r>
        <w:rPr>
          <w:noProof/>
        </w:rPr>
        <w:fldChar w:fldCharType="separate"/>
      </w:r>
      <w:r>
        <w:rPr>
          <w:noProof/>
        </w:rPr>
        <w:t>«acreage_plat»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085D75">
        <w:rPr>
          <w:color w:val="000000"/>
        </w:rPr>
        <w:t>acre, plus or minus,</w:t>
      </w:r>
      <w:r>
        <w:rPr>
          <w:color w:val="C00000"/>
        </w:rPr>
        <w:t xml:space="preserve"> </w:t>
      </w:r>
      <w:fldSimple w:instr=" MERGEFIELD  row_landlocked_standalone ">
        <w:r>
          <w:rPr>
            <w:noProof/>
          </w:rPr>
          <w:t>«row_landlocked_standalone»</w:t>
        </w:r>
      </w:fldSimple>
      <w:r>
        <w:rPr>
          <w:color w:val="C00000"/>
        </w:rPr>
        <w:t xml:space="preserve"> </w:t>
      </w:r>
      <w:r>
        <w:rPr>
          <w:color w:val="000000"/>
        </w:rPr>
        <w:t>p</w:t>
      </w:r>
      <w:r w:rsidRPr="00085D75">
        <w:rPr>
          <w:color w:val="000000"/>
        </w:rPr>
        <w:t>arcel</w:t>
      </w:r>
      <w:r>
        <w:rPr>
          <w:color w:val="000000"/>
        </w:rPr>
        <w:t xml:space="preserve"> </w:t>
      </w:r>
      <w:r w:rsidR="00E542C9">
        <w:rPr>
          <w:color w:val="000000"/>
        </w:rPr>
        <w:t xml:space="preserve">with </w:t>
      </w:r>
      <w:fldSimple w:instr=" MERGEFIELD  improved_or_not_improved ">
        <w:r w:rsidR="00E542C9">
          <w:rPr>
            <w:noProof/>
          </w:rPr>
          <w:t>«improved_or_not_improved»</w:t>
        </w:r>
      </w:fldSimple>
      <w:r w:rsidR="00E542C9">
        <w:rPr>
          <w:noProof/>
        </w:rPr>
        <w:t xml:space="preserve"> </w:t>
      </w:r>
      <w:r w:rsidRPr="00085D75">
        <w:rPr>
          <w:color w:val="000000"/>
        </w:rPr>
        <w:t>is located</w:t>
      </w:r>
      <w:r>
        <w:rPr>
          <w:color w:val="000000"/>
        </w:rPr>
        <w:t xml:space="preserve"> at </w:t>
      </w:r>
      <w:fldSimple w:instr=" MERGEFIELD  property_location_address ">
        <w:r>
          <w:rPr>
            <w:noProof/>
          </w:rPr>
          <w:t>«property_location_address»</w:t>
        </w:r>
      </w:fldSimple>
      <w:r>
        <w:rPr>
          <w:color w:val="C00000"/>
        </w:rPr>
        <w:t xml:space="preserve">, </w:t>
      </w:r>
      <w:fldSimple w:instr=" MERGEFIELD  city ">
        <w:r>
          <w:rPr>
            <w:noProof/>
          </w:rPr>
          <w:t>«city»</w:t>
        </w:r>
      </w:fldSimple>
      <w:r>
        <w:t xml:space="preserve">, </w:t>
      </w:r>
      <w:fldSimple w:instr=" MERGEFIELD  state ">
        <w:r>
          <w:rPr>
            <w:noProof/>
          </w:rPr>
          <w:t>«state»</w:t>
        </w:r>
      </w:fldSimple>
      <w:r>
        <w:t xml:space="preserve">, </w:t>
      </w:r>
      <w:fldSimple w:instr=" MERGEFIELD  zip ">
        <w:r>
          <w:rPr>
            <w:noProof/>
          </w:rPr>
          <w:t>«zip»</w:t>
        </w:r>
      </w:fldSimple>
      <w:r>
        <w:t xml:space="preserve">, </w:t>
      </w:r>
      <w:fldSimple w:instr=" MERGEFIELD  county ">
        <w:r>
          <w:rPr>
            <w:noProof/>
          </w:rPr>
          <w:t>«county»</w:t>
        </w:r>
      </w:fldSimple>
      <w:r>
        <w:t xml:space="preserve"> county. </w:t>
      </w:r>
    </w:p>
    <w:p w14:paraId="50CC9276" w14:textId="77777777" w:rsidR="00BF0814" w:rsidRPr="00085D75" w:rsidRDefault="00BF0814" w:rsidP="00BF0814">
      <w:pPr>
        <w:autoSpaceDE w:val="0"/>
        <w:autoSpaceDN w:val="0"/>
        <w:adjustRightInd w:val="0"/>
        <w:jc w:val="both"/>
        <w:rPr>
          <w:color w:val="C00000"/>
        </w:rPr>
      </w:pPr>
      <w:r>
        <w:rPr>
          <w:color w:val="C00000"/>
        </w:rPr>
        <w:t xml:space="preserve"> </w:t>
      </w:r>
    </w:p>
    <w:p w14:paraId="531B8E49" w14:textId="61992B81" w:rsidR="00BF0814" w:rsidRPr="00085D75" w:rsidRDefault="00BF0814" w:rsidP="00BF0814">
      <w:pPr>
        <w:autoSpaceDE w:val="0"/>
        <w:autoSpaceDN w:val="0"/>
        <w:adjustRightInd w:val="0"/>
        <w:jc w:val="both"/>
      </w:pPr>
      <w:r w:rsidRPr="00085D75">
        <w:t xml:space="preserve">The </w:t>
      </w:r>
      <w:r w:rsidR="00A670D7">
        <w:t>p</w:t>
      </w:r>
      <w:r w:rsidRPr="00085D75">
        <w:t xml:space="preserve">roperty was acquired by </w:t>
      </w:r>
      <w:r w:rsidRPr="00247038">
        <w:t>the Maryland Department of Transportation State Highway Administration (MDOT SHA) from</w:t>
      </w:r>
      <w:r>
        <w:t xml:space="preserve"> </w:t>
      </w:r>
      <w:r w:rsidR="00D40B2A">
        <w:fldChar w:fldCharType="begin"/>
      </w:r>
      <w:r w:rsidR="00D40B2A">
        <w:instrText xml:space="preserve"> MERGEFIELD  formerprior_owners_1 </w:instrText>
      </w:r>
      <w:r w:rsidR="00D40B2A">
        <w:fldChar w:fldCharType="separate"/>
      </w:r>
      <w:r w:rsidR="003942F0">
        <w:rPr>
          <w:noProof/>
        </w:rPr>
        <w:t>«formerprior_owners_1»</w:t>
      </w:r>
      <w:r w:rsidR="00D40B2A">
        <w:rPr>
          <w:noProof/>
        </w:rPr>
        <w:fldChar w:fldCharType="end"/>
      </w:r>
      <w:r w:rsidRPr="0097670C">
        <w:t xml:space="preserve"> </w:t>
      </w:r>
      <w:r w:rsidRPr="00247038">
        <w:t>on</w:t>
      </w:r>
      <w:r>
        <w:t xml:space="preserve"> </w:t>
      </w:r>
      <w:r w:rsidR="00D40B2A">
        <w:fldChar w:fldCharType="begin"/>
      </w:r>
      <w:r w:rsidR="00D40B2A">
        <w:instrText xml:space="preserve"> MERGEFIELD  date_deed_received </w:instrText>
      </w:r>
      <w:r w:rsidR="00D40B2A">
        <w:fldChar w:fldCharType="separate"/>
      </w:r>
      <w:r w:rsidR="004715C8">
        <w:rPr>
          <w:noProof/>
        </w:rPr>
        <w:t>«date_deed_received»</w:t>
      </w:r>
      <w:r w:rsidR="00D40B2A">
        <w:rPr>
          <w:noProof/>
        </w:rPr>
        <w:fldChar w:fldCharType="end"/>
      </w:r>
      <w:r>
        <w:t>.</w:t>
      </w:r>
      <w:r>
        <w:rPr>
          <w:color w:val="C00000"/>
        </w:rPr>
        <w:t xml:space="preserve"> </w:t>
      </w:r>
      <w:r w:rsidRPr="00347CFE">
        <w:t>Our fee appraiser</w:t>
      </w:r>
      <w:r w:rsidR="0056460F">
        <w:t>,</w:t>
      </w:r>
      <w:r>
        <w:rPr>
          <w:color w:val="C00000"/>
        </w:rPr>
        <w:t xml:space="preserve"> </w:t>
      </w:r>
      <w:fldSimple w:instr=" MERGEFIELD  selected_appraisal_appraiser ">
        <w:r>
          <w:rPr>
            <w:noProof/>
          </w:rPr>
          <w:t>«selected_appraisal_appraiser»</w:t>
        </w:r>
      </w:fldSimple>
      <w:r w:rsidRPr="0097670C">
        <w:t xml:space="preserve"> </w:t>
      </w:r>
      <w:r w:rsidRPr="00347CFE">
        <w:t>established the fair market of the land and to be</w:t>
      </w:r>
      <w:r>
        <w:t xml:space="preserve"> </w:t>
      </w:r>
      <w:r>
        <w:fldChar w:fldCharType="begin"/>
      </w:r>
      <w:r>
        <w:instrText xml:space="preserve"> MERGEFIELD  selected_appraisal_value  </w:instrText>
      </w:r>
      <w:r w:rsidRPr="00692032">
        <w:instrText>\# $#,##0.00</w:instrText>
      </w:r>
      <w:r>
        <w:fldChar w:fldCharType="separate"/>
      </w:r>
      <w:r>
        <w:t>«selected_appraisal_value»</w:t>
      </w:r>
      <w:r>
        <w:fldChar w:fldCharType="end"/>
      </w:r>
      <w:r w:rsidRPr="0097670C">
        <w:t xml:space="preserve"> </w:t>
      </w:r>
      <w:r w:rsidRPr="00202CF0">
        <w:t>on</w:t>
      </w:r>
      <w:r>
        <w:t xml:space="preserve"> </w:t>
      </w:r>
      <w:fldSimple w:instr=" MERGEFIELD  selected_appraisal_date ">
        <w:r>
          <w:rPr>
            <w:noProof/>
          </w:rPr>
          <w:t>«selected_appraisal_date»</w:t>
        </w:r>
      </w:fldSimple>
      <w:r>
        <w:t>.</w:t>
      </w:r>
    </w:p>
    <w:p w14:paraId="632E630E" w14:textId="59232955" w:rsidR="00BF0814" w:rsidRPr="00003794" w:rsidRDefault="00BF0814" w:rsidP="00BF0814">
      <w:pPr>
        <w:spacing w:before="2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RECOMMENDATION</w:t>
      </w:r>
    </w:p>
    <w:p w14:paraId="059AF671" w14:textId="269DDD44" w:rsidR="00BF0814" w:rsidRPr="00202CF0" w:rsidRDefault="00D40B2A" w:rsidP="00BF0814">
      <w:pPr>
        <w:spacing w:before="240"/>
      </w:pPr>
      <w:r>
        <w:fldChar w:fldCharType="begin"/>
      </w:r>
      <w:r>
        <w:instrText xml:space="preserve"> MERGEFIELD  admin_approval_memo_text_select </w:instrText>
      </w:r>
      <w:r>
        <w:fldChar w:fldCharType="separate"/>
      </w:r>
      <w:r w:rsidR="003B069E">
        <w:rPr>
          <w:noProof/>
        </w:rPr>
        <w:t>«admin_approval_memo_text_select»</w:t>
      </w:r>
      <w:r>
        <w:rPr>
          <w:noProof/>
        </w:rPr>
        <w:fldChar w:fldCharType="end"/>
      </w:r>
    </w:p>
    <w:p w14:paraId="24ED052D" w14:textId="77777777" w:rsidR="00BF0814" w:rsidRDefault="00BF0814" w:rsidP="00BF0814">
      <w:r>
        <w:rPr>
          <w:sz w:val="28"/>
          <w:szCs w:val="28"/>
        </w:rPr>
        <w:br/>
      </w:r>
    </w:p>
    <w:p w14:paraId="51A4B36F" w14:textId="77777777" w:rsidR="002B0BF5" w:rsidRDefault="00BF0814" w:rsidP="002B0BF5">
      <w:r>
        <w:br w:type="page"/>
      </w:r>
    </w:p>
    <w:p w14:paraId="2BA79923" w14:textId="77777777" w:rsidR="00B319E8" w:rsidRDefault="00B319E8" w:rsidP="002B0BF5">
      <w:pPr>
        <w:rPr>
          <w:b/>
          <w:bCs/>
          <w:color w:val="000000"/>
        </w:rPr>
      </w:pPr>
    </w:p>
    <w:p w14:paraId="4575A470" w14:textId="4D3229CA" w:rsidR="00B319E8" w:rsidRDefault="00B319E8" w:rsidP="002B0BF5">
      <w:pPr>
        <w:rPr>
          <w:b/>
          <w:bCs/>
          <w:color w:val="000000"/>
        </w:rPr>
      </w:pPr>
    </w:p>
    <w:p w14:paraId="1B79B676" w14:textId="77777777" w:rsidR="00B319E8" w:rsidRDefault="00B319E8" w:rsidP="00B319E8">
      <w:pPr>
        <w:rPr>
          <w:sz w:val="22"/>
          <w:szCs w:val="22"/>
        </w:rPr>
      </w:pPr>
      <w:r>
        <w:rPr>
          <w:sz w:val="22"/>
          <w:szCs w:val="22"/>
        </w:rPr>
        <w:t xml:space="preserve">Administrator </w:t>
      </w:r>
      <w:r w:rsidR="00D40B2A">
        <w:fldChar w:fldCharType="begin"/>
      </w:r>
      <w:r w:rsidR="00D40B2A">
        <w:instrText xml:space="preserve"> MERGEFIELD  tbu_administrator </w:instrText>
      </w:r>
      <w:r w:rsidR="00D40B2A">
        <w:fldChar w:fldCharType="separate"/>
      </w:r>
      <w:r>
        <w:rPr>
          <w:noProof/>
        </w:rPr>
        <w:t>«tbu_administrator»</w:t>
      </w:r>
      <w:r w:rsidR="00D40B2A">
        <w:rPr>
          <w:noProof/>
        </w:rPr>
        <w:fldChar w:fldCharType="end"/>
      </w:r>
    </w:p>
    <w:p w14:paraId="275981C5" w14:textId="6DBD36D9" w:rsidR="00B319E8" w:rsidRDefault="00B319E8" w:rsidP="00B319E8">
      <w:pPr>
        <w:pStyle w:val="Header"/>
        <w:rPr>
          <w:sz w:val="22"/>
          <w:szCs w:val="22"/>
        </w:rPr>
      </w:pPr>
      <w:r>
        <w:rPr>
          <w:sz w:val="22"/>
          <w:szCs w:val="22"/>
        </w:rPr>
        <w:t>Page Two</w:t>
      </w:r>
    </w:p>
    <w:p w14:paraId="187A00B4" w14:textId="2FD41F2F" w:rsidR="00B319E8" w:rsidRDefault="00B319E8" w:rsidP="002B0BF5">
      <w:pPr>
        <w:rPr>
          <w:b/>
          <w:bCs/>
          <w:color w:val="000000"/>
        </w:rPr>
      </w:pPr>
    </w:p>
    <w:p w14:paraId="77BD25E3" w14:textId="77777777" w:rsidR="00B319E8" w:rsidRDefault="00B319E8" w:rsidP="002B0BF5">
      <w:pPr>
        <w:rPr>
          <w:b/>
          <w:bCs/>
          <w:color w:val="000000"/>
        </w:rPr>
      </w:pPr>
    </w:p>
    <w:p w14:paraId="385C36CB" w14:textId="789D2267" w:rsidR="00BF0814" w:rsidRDefault="00BF0814" w:rsidP="002B0BF5">
      <w:pPr>
        <w:rPr>
          <w:sz w:val="28"/>
          <w:szCs w:val="28"/>
        </w:rPr>
      </w:pPr>
      <w:r>
        <w:rPr>
          <w:b/>
          <w:bCs/>
          <w:color w:val="000000"/>
        </w:rPr>
        <w:t>CONCUR</w:t>
      </w:r>
      <w:r>
        <w:rPr>
          <w:color w:val="000000"/>
        </w:rPr>
        <w:t>:</w:t>
      </w:r>
      <w:r>
        <w:rPr>
          <w:color w:val="000000"/>
        </w:rPr>
        <w:br/>
      </w:r>
    </w:p>
    <w:p w14:paraId="44AECA2F" w14:textId="77777777" w:rsidR="00BF0814" w:rsidRDefault="00BF0814" w:rsidP="00BF0814">
      <w:pPr>
        <w:spacing w:before="240"/>
        <w:rPr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90"/>
        <w:gridCol w:w="630"/>
        <w:gridCol w:w="4140"/>
      </w:tblGrid>
      <w:tr w:rsidR="001D4F3B" w14:paraId="17704F93" w14:textId="77777777" w:rsidTr="001D4F3B">
        <w:tc>
          <w:tcPr>
            <w:tcW w:w="4590" w:type="dxa"/>
            <w:tcBorders>
              <w:top w:val="single" w:sz="12" w:space="0" w:color="000000"/>
            </w:tcBorders>
            <w:shd w:val="clear" w:color="auto" w:fill="auto"/>
          </w:tcPr>
          <w:p w14:paraId="008F4F02" w14:textId="77777777" w:rsidR="00BF0814" w:rsidRPr="001D4F3B" w:rsidRDefault="00731A65" w:rsidP="001D4F3B">
            <w:pPr>
              <w:spacing w:before="240"/>
              <w:rPr>
                <w:sz w:val="28"/>
                <w:szCs w:val="28"/>
              </w:rPr>
            </w:pPr>
            <w:fldSimple w:instr=" MERGEFIELD  tbu_ore_director ">
              <w:r w:rsidR="00BF0814">
                <w:rPr>
                  <w:noProof/>
                </w:rPr>
                <w:t>«tbu_ore_director»</w:t>
              </w:r>
            </w:fldSimple>
          </w:p>
        </w:tc>
        <w:tc>
          <w:tcPr>
            <w:tcW w:w="630" w:type="dxa"/>
            <w:shd w:val="clear" w:color="auto" w:fill="auto"/>
          </w:tcPr>
          <w:p w14:paraId="14D6C2B7" w14:textId="77777777" w:rsidR="00BF0814" w:rsidRPr="00DC4E90" w:rsidRDefault="00BF0814" w:rsidP="001D4F3B">
            <w:pPr>
              <w:spacing w:before="240"/>
            </w:pPr>
          </w:p>
        </w:tc>
        <w:tc>
          <w:tcPr>
            <w:tcW w:w="4140" w:type="dxa"/>
            <w:tcBorders>
              <w:top w:val="single" w:sz="12" w:space="0" w:color="000000"/>
            </w:tcBorders>
            <w:shd w:val="clear" w:color="auto" w:fill="auto"/>
          </w:tcPr>
          <w:p w14:paraId="0DF8A8CC" w14:textId="77777777" w:rsidR="00BF0814" w:rsidRPr="001D4F3B" w:rsidRDefault="00BF0814" w:rsidP="001D4F3B">
            <w:pPr>
              <w:spacing w:before="240"/>
              <w:jc w:val="center"/>
              <w:rPr>
                <w:sz w:val="28"/>
                <w:szCs w:val="28"/>
              </w:rPr>
            </w:pPr>
            <w:r w:rsidRPr="00DC4E90">
              <w:t>Date</w:t>
            </w:r>
          </w:p>
        </w:tc>
      </w:tr>
    </w:tbl>
    <w:p w14:paraId="4AA971BD" w14:textId="77777777" w:rsidR="00BF0814" w:rsidRDefault="00BF0814" w:rsidP="00BF0814">
      <w:pPr>
        <w:spacing w:before="240"/>
        <w:rPr>
          <w:sz w:val="28"/>
          <w:szCs w:val="28"/>
        </w:rPr>
      </w:pPr>
      <w:r>
        <w:rPr>
          <w:b/>
          <w:bCs/>
          <w:color w:val="000000"/>
        </w:rPr>
        <w:br/>
        <w:t>ACCEPTED</w:t>
      </w:r>
      <w:r>
        <w:rPr>
          <w:b/>
          <w:bCs/>
          <w:color w:val="000000"/>
        </w:rPr>
        <w:br/>
      </w:r>
    </w:p>
    <w:p w14:paraId="617D2BC0" w14:textId="77777777" w:rsidR="00BF0814" w:rsidRDefault="00BF0814" w:rsidP="00BF0814">
      <w:pPr>
        <w:spacing w:before="240"/>
        <w:rPr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90"/>
        <w:gridCol w:w="630"/>
        <w:gridCol w:w="4140"/>
      </w:tblGrid>
      <w:tr w:rsidR="001D4F3B" w14:paraId="07C237E4" w14:textId="77777777" w:rsidTr="001D4F3B">
        <w:tc>
          <w:tcPr>
            <w:tcW w:w="4590" w:type="dxa"/>
            <w:tcBorders>
              <w:top w:val="single" w:sz="12" w:space="0" w:color="000000"/>
            </w:tcBorders>
            <w:shd w:val="clear" w:color="auto" w:fill="auto"/>
          </w:tcPr>
          <w:p w14:paraId="1A043CDE" w14:textId="77777777" w:rsidR="00BF0814" w:rsidRPr="001D4F3B" w:rsidRDefault="00731A65" w:rsidP="001D4F3B">
            <w:pPr>
              <w:spacing w:before="240"/>
              <w:rPr>
                <w:sz w:val="28"/>
                <w:szCs w:val="28"/>
              </w:rPr>
            </w:pPr>
            <w:fldSimple w:instr=" MERGEFIELD  tbu_administrator ">
              <w:r w:rsidR="00BF0814">
                <w:rPr>
                  <w:noProof/>
                </w:rPr>
                <w:t>«tbu_administrator»</w:t>
              </w:r>
            </w:fldSimple>
          </w:p>
        </w:tc>
        <w:tc>
          <w:tcPr>
            <w:tcW w:w="630" w:type="dxa"/>
            <w:shd w:val="clear" w:color="auto" w:fill="auto"/>
          </w:tcPr>
          <w:p w14:paraId="2F9FDB81" w14:textId="77777777" w:rsidR="00BF0814" w:rsidRPr="00DC4E90" w:rsidRDefault="00BF0814" w:rsidP="001D4F3B">
            <w:pPr>
              <w:spacing w:before="240"/>
            </w:pPr>
          </w:p>
        </w:tc>
        <w:tc>
          <w:tcPr>
            <w:tcW w:w="4140" w:type="dxa"/>
            <w:tcBorders>
              <w:top w:val="single" w:sz="12" w:space="0" w:color="000000"/>
            </w:tcBorders>
            <w:shd w:val="clear" w:color="auto" w:fill="auto"/>
          </w:tcPr>
          <w:p w14:paraId="22B4A8F3" w14:textId="77777777" w:rsidR="00BF0814" w:rsidRPr="001D4F3B" w:rsidRDefault="00BF0814" w:rsidP="001D4F3B">
            <w:pPr>
              <w:spacing w:before="240"/>
              <w:jc w:val="center"/>
              <w:rPr>
                <w:sz w:val="28"/>
                <w:szCs w:val="28"/>
              </w:rPr>
            </w:pPr>
            <w:r w:rsidRPr="00DC4E90">
              <w:t>Date</w:t>
            </w:r>
          </w:p>
        </w:tc>
      </w:tr>
    </w:tbl>
    <w:p w14:paraId="40E6CF7D" w14:textId="77777777" w:rsidR="00BF0814" w:rsidRDefault="00BF0814" w:rsidP="00BF0814">
      <w:pPr>
        <w:spacing w:before="240"/>
        <w:rPr>
          <w:sz w:val="28"/>
          <w:szCs w:val="28"/>
        </w:rPr>
      </w:pPr>
      <w:r>
        <w:rPr>
          <w:b/>
          <w:bCs/>
          <w:color w:val="000000"/>
        </w:rPr>
        <w:br/>
        <w:t>ATTACHMENTS</w:t>
      </w:r>
    </w:p>
    <w:p w14:paraId="71B2C7F2" w14:textId="77777777" w:rsidR="00BF0814" w:rsidRDefault="00BF0814" w:rsidP="00BF0814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72AD9170" w14:textId="77777777" w:rsidR="00BF0814" w:rsidRPr="00BF0814" w:rsidRDefault="00BF0814" w:rsidP="00BF0814">
      <w:pPr>
        <w:pStyle w:val="ListParagraph"/>
        <w:spacing w:after="0" w:line="240" w:lineRule="auto"/>
        <w:ind w:left="0"/>
        <w:rPr>
          <w:rFonts w:ascii="Times New Roman" w:hAnsi="Times New Roman"/>
          <w:noProof/>
          <w:sz w:val="24"/>
          <w:szCs w:val="24"/>
        </w:rPr>
      </w:pPr>
      <w:r w:rsidRPr="00BF0814">
        <w:rPr>
          <w:rFonts w:ascii="Times New Roman" w:hAnsi="Times New Roman"/>
          <w:noProof/>
          <w:sz w:val="24"/>
          <w:szCs w:val="24"/>
        </w:rPr>
        <w:fldChar w:fldCharType="begin"/>
      </w:r>
      <w:r w:rsidRPr="00BF0814">
        <w:rPr>
          <w:rFonts w:ascii="Times New Roman" w:hAnsi="Times New Roman"/>
          <w:noProof/>
          <w:sz w:val="24"/>
          <w:szCs w:val="24"/>
        </w:rPr>
        <w:instrText xml:space="preserve"> MERGEFIELD  list_of_attachments \*charformat </w:instrText>
      </w:r>
      <w:r w:rsidRPr="00BF0814">
        <w:rPr>
          <w:rFonts w:ascii="Times New Roman" w:hAnsi="Times New Roman"/>
          <w:noProof/>
          <w:sz w:val="24"/>
          <w:szCs w:val="24"/>
        </w:rPr>
        <w:fldChar w:fldCharType="separate"/>
      </w:r>
      <w:r w:rsidRPr="00BF0814">
        <w:rPr>
          <w:rFonts w:ascii="Times New Roman" w:hAnsi="Times New Roman"/>
          <w:noProof/>
          <w:sz w:val="24"/>
          <w:szCs w:val="24"/>
        </w:rPr>
        <w:t>«list_of_attachments»</w:t>
      </w:r>
      <w:r w:rsidRPr="00BF0814">
        <w:rPr>
          <w:rFonts w:ascii="Times New Roman" w:hAnsi="Times New Roman"/>
          <w:noProof/>
          <w:sz w:val="24"/>
          <w:szCs w:val="24"/>
        </w:rPr>
        <w:fldChar w:fldCharType="end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4"/>
        <w:gridCol w:w="8236"/>
      </w:tblGrid>
      <w:tr w:rsidR="00BF0814" w:rsidRPr="0086732B" w14:paraId="4BE7E120" w14:textId="77777777" w:rsidTr="001D4F3B">
        <w:tc>
          <w:tcPr>
            <w:tcW w:w="1114" w:type="dxa"/>
            <w:shd w:val="clear" w:color="auto" w:fill="auto"/>
            <w:tcMar>
              <w:left w:w="0" w:type="dxa"/>
              <w:right w:w="0" w:type="dxa"/>
            </w:tcMar>
            <w:hideMark/>
          </w:tcPr>
          <w:p w14:paraId="07B15FB7" w14:textId="77777777" w:rsidR="00BF0814" w:rsidRPr="0086732B" w:rsidRDefault="00BF0814" w:rsidP="00224C3D">
            <w:pPr>
              <w:rPr>
                <w:noProof/>
              </w:rPr>
            </w:pPr>
            <w:r w:rsidRPr="0086732B">
              <w:rPr>
                <w:noProof/>
              </w:rPr>
              <w:fldChar w:fldCharType="begin"/>
            </w:r>
            <w:r w:rsidRPr="0086732B">
              <w:rPr>
                <w:noProof/>
              </w:rPr>
              <w:instrText xml:space="preserve"> MERGEFIELD ccLabel </w:instrText>
            </w:r>
            <w:r w:rsidRPr="0086732B">
              <w:rPr>
                <w:noProof/>
              </w:rPr>
              <w:fldChar w:fldCharType="separate"/>
            </w:r>
            <w:r w:rsidRPr="0086732B">
              <w:rPr>
                <w:noProof/>
              </w:rPr>
              <w:t>«ccLabel»</w:t>
            </w:r>
            <w:r w:rsidRPr="0086732B">
              <w:rPr>
                <w:noProof/>
              </w:rPr>
              <w:fldChar w:fldCharType="end"/>
            </w:r>
          </w:p>
        </w:tc>
        <w:tc>
          <w:tcPr>
            <w:tcW w:w="8236" w:type="dxa"/>
            <w:shd w:val="clear" w:color="auto" w:fill="auto"/>
            <w:tcMar>
              <w:left w:w="0" w:type="dxa"/>
              <w:right w:w="0" w:type="dxa"/>
            </w:tcMar>
            <w:hideMark/>
          </w:tcPr>
          <w:p w14:paraId="3AB1A3DB" w14:textId="0C01DC16" w:rsidR="00CA2E53" w:rsidRPr="0086732B" w:rsidRDefault="00BF0814" w:rsidP="00224C3D">
            <w:pPr>
              <w:rPr>
                <w:noProof/>
              </w:rPr>
            </w:pPr>
            <w:r w:rsidRPr="0086732B">
              <w:rPr>
                <w:noProof/>
              </w:rPr>
              <w:fldChar w:fldCharType="begin"/>
            </w:r>
            <w:r w:rsidRPr="0086732B">
              <w:rPr>
                <w:noProof/>
              </w:rPr>
              <w:instrText xml:space="preserve"> MERGEFIELD cc1 </w:instrText>
            </w:r>
            <w:r w:rsidRPr="0086732B">
              <w:rPr>
                <w:noProof/>
              </w:rPr>
              <w:fldChar w:fldCharType="separate"/>
            </w:r>
            <w:r w:rsidRPr="0086732B">
              <w:rPr>
                <w:noProof/>
              </w:rPr>
              <w:t>«cc1»</w:t>
            </w:r>
            <w:r w:rsidRPr="0086732B">
              <w:rPr>
                <w:noProof/>
              </w:rPr>
              <w:fldChar w:fldCharType="end"/>
            </w:r>
          </w:p>
        </w:tc>
      </w:tr>
    </w:tbl>
    <w:p w14:paraId="002A9FCB" w14:textId="6073E570" w:rsidR="00CA2E53" w:rsidRDefault="00CA2E53" w:rsidP="00BF0814"/>
    <w:p w14:paraId="0CA63CB7" w14:textId="4EF9A969" w:rsidR="00066AF2" w:rsidRDefault="00CA2E53" w:rsidP="00BF0814">
      <w:r>
        <w:br w:type="page"/>
      </w:r>
    </w:p>
    <w:p w14:paraId="5AE4FB5B" w14:textId="497AE8B1" w:rsidR="00B319E8" w:rsidRDefault="00B319E8" w:rsidP="00BF0814"/>
    <w:p w14:paraId="0B3DB9E7" w14:textId="77777777" w:rsidR="00B319E8" w:rsidRDefault="00B319E8" w:rsidP="00BF0814"/>
    <w:p w14:paraId="28F0AED6" w14:textId="77777777" w:rsidR="00B319E8" w:rsidRDefault="00B319E8" w:rsidP="00B319E8">
      <w:pPr>
        <w:rPr>
          <w:sz w:val="22"/>
          <w:szCs w:val="22"/>
        </w:rPr>
      </w:pPr>
      <w:r>
        <w:rPr>
          <w:sz w:val="22"/>
          <w:szCs w:val="22"/>
        </w:rPr>
        <w:t xml:space="preserve">Administrator </w:t>
      </w:r>
      <w:r w:rsidR="00D40B2A">
        <w:fldChar w:fldCharType="begin"/>
      </w:r>
      <w:r w:rsidR="00D40B2A">
        <w:instrText xml:space="preserve"> MERGEFIELD  tbu_administrator </w:instrText>
      </w:r>
      <w:r w:rsidR="00D40B2A">
        <w:fldChar w:fldCharType="separate"/>
      </w:r>
      <w:r>
        <w:rPr>
          <w:noProof/>
        </w:rPr>
        <w:t>«tbu_administrator»</w:t>
      </w:r>
      <w:r w:rsidR="00D40B2A">
        <w:rPr>
          <w:noProof/>
        </w:rPr>
        <w:fldChar w:fldCharType="end"/>
      </w:r>
    </w:p>
    <w:p w14:paraId="34700BA1" w14:textId="77777777" w:rsidR="00B319E8" w:rsidRDefault="00B319E8" w:rsidP="00B319E8">
      <w:pPr>
        <w:pStyle w:val="Header"/>
        <w:rPr>
          <w:sz w:val="22"/>
          <w:szCs w:val="22"/>
        </w:rPr>
      </w:pPr>
      <w:r>
        <w:rPr>
          <w:sz w:val="22"/>
          <w:szCs w:val="22"/>
        </w:rPr>
        <w:t>Page Three</w:t>
      </w:r>
    </w:p>
    <w:p w14:paraId="164DBA30" w14:textId="3EEC9389" w:rsidR="00B319E8" w:rsidRDefault="00B319E8" w:rsidP="00BF0814"/>
    <w:p w14:paraId="14E4CF48" w14:textId="77777777" w:rsidR="00B319E8" w:rsidRDefault="00B319E8" w:rsidP="00BF0814"/>
    <w:tbl>
      <w:tblPr>
        <w:tblW w:w="0" w:type="auto"/>
        <w:tblLook w:val="04A0" w:firstRow="1" w:lastRow="0" w:firstColumn="1" w:lastColumn="0" w:noHBand="0" w:noVBand="1"/>
      </w:tblPr>
      <w:tblGrid>
        <w:gridCol w:w="1120"/>
        <w:gridCol w:w="8236"/>
      </w:tblGrid>
      <w:tr w:rsidR="00CA2E53" w:rsidRPr="0086732B" w14:paraId="7E38241C" w14:textId="77777777" w:rsidTr="00CA2E53">
        <w:tc>
          <w:tcPr>
            <w:tcW w:w="1114" w:type="dxa"/>
            <w:shd w:val="clear" w:color="auto" w:fill="auto"/>
            <w:tcMar>
              <w:left w:w="0" w:type="dxa"/>
              <w:right w:w="0" w:type="dxa"/>
            </w:tcMar>
            <w:hideMark/>
          </w:tcPr>
          <w:p w14:paraId="0B0556AE" w14:textId="78D141B7" w:rsidR="00CA2E53" w:rsidRPr="0086732B" w:rsidRDefault="00CA2E53" w:rsidP="0079321F">
            <w:pPr>
              <w:rPr>
                <w:noProof/>
              </w:rPr>
            </w:pPr>
            <w:r>
              <w:br w:type="pag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bccLabel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«bccLabel»</w:t>
            </w:r>
            <w:r>
              <w:rPr>
                <w:noProof/>
              </w:rPr>
              <w:fldChar w:fldCharType="end"/>
            </w:r>
          </w:p>
        </w:tc>
        <w:tc>
          <w:tcPr>
            <w:tcW w:w="8236" w:type="dxa"/>
            <w:shd w:val="clear" w:color="auto" w:fill="auto"/>
            <w:tcMar>
              <w:left w:w="0" w:type="dxa"/>
              <w:right w:w="0" w:type="dxa"/>
            </w:tcMar>
            <w:hideMark/>
          </w:tcPr>
          <w:p w14:paraId="66DB1817" w14:textId="276B8A56" w:rsidR="00CA2E53" w:rsidRPr="0086732B" w:rsidRDefault="00CA2E53" w:rsidP="0079321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bcc1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«bcc1»</w:t>
            </w:r>
            <w:r>
              <w:rPr>
                <w:noProof/>
              </w:rPr>
              <w:fldChar w:fldCharType="end"/>
            </w:r>
          </w:p>
        </w:tc>
      </w:tr>
    </w:tbl>
    <w:p w14:paraId="52F48E56" w14:textId="77777777" w:rsidR="00CA2E53" w:rsidRPr="00BF0814" w:rsidRDefault="00CA2E53" w:rsidP="00BF0814"/>
    <w:sectPr w:rsidR="00CA2E53" w:rsidRPr="00BF0814" w:rsidSect="00F375A3">
      <w:headerReference w:type="first" r:id="rId11"/>
      <w:footerReference w:type="first" r:id="rId12"/>
      <w:type w:val="continuous"/>
      <w:pgSz w:w="12240" w:h="15840"/>
      <w:pgMar w:top="0" w:right="1440" w:bottom="1440" w:left="1440" w:header="2160" w:footer="1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B1D94" w14:textId="77777777" w:rsidR="00D40B2A" w:rsidRDefault="00D40B2A" w:rsidP="00D00449">
      <w:r>
        <w:separator/>
      </w:r>
    </w:p>
  </w:endnote>
  <w:endnote w:type="continuationSeparator" w:id="0">
    <w:p w14:paraId="7D99BE7E" w14:textId="77777777" w:rsidR="00D40B2A" w:rsidRDefault="00D40B2A" w:rsidP="00D0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9D3C3" w14:textId="77777777" w:rsidR="00F913F3" w:rsidRPr="00D96B3A" w:rsidRDefault="00D40B2A" w:rsidP="0000300A">
    <w:pPr>
      <w:spacing w:line="360" w:lineRule="auto"/>
      <w:ind w:left="-720"/>
      <w:jc w:val="center"/>
      <w:rPr>
        <w:rFonts w:ascii="Century Gothic" w:hAnsi="Century Gothic"/>
        <w:sz w:val="16"/>
        <w:szCs w:val="16"/>
      </w:rPr>
    </w:pPr>
    <w:r>
      <w:rPr>
        <w:noProof/>
      </w:rPr>
      <w:pict w14:anchorId="67D6E910">
        <v:line id="Straight Connector 16" o:spid="_x0000_s2049" style="position:absolute;left:0;text-align:left;z-index:1;visibility:visible;mso-position-horizontal-relative:page;mso-width-relative:margin" from="31.15pt,7.3pt" to="571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" strokecolor="#eaaf2e" strokeweight="1pt">
          <v:stroke joinstyle="miter"/>
          <w10:wrap anchorx="page"/>
        </v:line>
      </w:pict>
    </w:r>
  </w:p>
  <w:p w14:paraId="519DB495" w14:textId="77777777" w:rsidR="00F913F3" w:rsidRPr="00B80771" w:rsidRDefault="00F913F3" w:rsidP="0000300A">
    <w:pPr>
      <w:spacing w:before="120" w:line="360" w:lineRule="auto"/>
      <w:ind w:left="-720" w:right="-720"/>
      <w:rPr>
        <w:rFonts w:ascii="Century Gothic" w:hAnsi="Century Gothic"/>
        <w:sz w:val="15"/>
        <w:szCs w:val="15"/>
      </w:rPr>
    </w:pPr>
    <w:r>
      <w:rPr>
        <w:rFonts w:ascii="Century Gothic" w:hAnsi="Century Gothic"/>
        <w:sz w:val="15"/>
        <w:szCs w:val="15"/>
      </w:rPr>
      <w:t>7201 Corporate Center Drive, Hanover, Maryland 21076</w:t>
    </w:r>
    <w:r w:rsidRPr="00B80771">
      <w:rPr>
        <w:rFonts w:ascii="Century Gothic" w:hAnsi="Century Gothic"/>
        <w:color w:val="C00000"/>
        <w:sz w:val="15"/>
        <w:szCs w:val="15"/>
      </w:rPr>
      <w:t xml:space="preserve">  |  </w:t>
    </w:r>
    <w:r w:rsidRPr="00B80771">
      <w:rPr>
        <w:rFonts w:ascii="Century Gothic" w:hAnsi="Century Gothic"/>
        <w:sz w:val="15"/>
        <w:szCs w:val="15"/>
      </w:rPr>
      <w:t>410.</w:t>
    </w:r>
    <w:r>
      <w:rPr>
        <w:rFonts w:ascii="Century Gothic" w:hAnsi="Century Gothic"/>
        <w:sz w:val="15"/>
        <w:szCs w:val="15"/>
      </w:rPr>
      <w:t>865.1000</w:t>
    </w:r>
    <w:r w:rsidRPr="00B80771">
      <w:rPr>
        <w:rFonts w:ascii="Century Gothic" w:hAnsi="Century Gothic"/>
        <w:color w:val="C00000"/>
        <w:sz w:val="15"/>
        <w:szCs w:val="15"/>
      </w:rPr>
      <w:t xml:space="preserve">  |  </w:t>
    </w:r>
    <w:r>
      <w:rPr>
        <w:rFonts w:ascii="Century Gothic" w:hAnsi="Century Gothic"/>
        <w:sz w:val="15"/>
        <w:szCs w:val="15"/>
      </w:rPr>
      <w:t>Maryland Relay TTY</w:t>
    </w:r>
    <w:r w:rsidRPr="00B80771">
      <w:rPr>
        <w:rFonts w:ascii="Century Gothic" w:hAnsi="Century Gothic"/>
        <w:sz w:val="15"/>
        <w:szCs w:val="15"/>
      </w:rPr>
      <w:t xml:space="preserve"> </w:t>
    </w:r>
    <w:r>
      <w:rPr>
        <w:rFonts w:ascii="Century Gothic" w:hAnsi="Century Gothic"/>
        <w:sz w:val="15"/>
        <w:szCs w:val="15"/>
      </w:rPr>
      <w:t>410.859.7227</w:t>
    </w:r>
    <w:r w:rsidRPr="00B80771">
      <w:rPr>
        <w:rFonts w:ascii="Century Gothic" w:hAnsi="Century Gothic"/>
        <w:color w:val="C00000"/>
        <w:sz w:val="15"/>
        <w:szCs w:val="15"/>
      </w:rPr>
      <w:t xml:space="preserve">  |  </w:t>
    </w:r>
    <w:r>
      <w:rPr>
        <w:rFonts w:ascii="Century Gothic" w:hAnsi="Century Gothic"/>
        <w:sz w:val="15"/>
        <w:szCs w:val="15"/>
      </w:rPr>
      <w:t>mdot</w:t>
    </w:r>
    <w:r w:rsidRPr="00B80771">
      <w:rPr>
        <w:rFonts w:ascii="Century Gothic" w:hAnsi="Century Gothic"/>
        <w:sz w:val="15"/>
        <w:szCs w:val="15"/>
      </w:rPr>
      <w:t>.maryland.gov</w:t>
    </w:r>
  </w:p>
  <w:p w14:paraId="2A25A2AE" w14:textId="77777777" w:rsidR="00F913F3" w:rsidRDefault="00F913F3" w:rsidP="0000300A">
    <w:pPr>
      <w:pStyle w:val="Footer"/>
      <w:spacing w:line="360" w:lineRule="auto"/>
      <w:ind w:left="-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34EF4" w14:textId="77777777" w:rsidR="00D40B2A" w:rsidRDefault="00D40B2A" w:rsidP="00D00449">
      <w:r>
        <w:separator/>
      </w:r>
    </w:p>
  </w:footnote>
  <w:footnote w:type="continuationSeparator" w:id="0">
    <w:p w14:paraId="4CA1DE0C" w14:textId="77777777" w:rsidR="00D40B2A" w:rsidRDefault="00D40B2A" w:rsidP="00D00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AD87A" w14:textId="0EE203A7" w:rsidR="00F913F3" w:rsidRDefault="00D40B2A" w:rsidP="00E02892">
    <w:pPr>
      <w:pStyle w:val="Header"/>
      <w:ind w:left="-720" w:right="-720"/>
      <w:jc w:val="center"/>
    </w:pPr>
    <w:r>
      <w:rPr>
        <w:noProof/>
      </w:rPr>
      <w:pict w14:anchorId="51D4B2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0" type="#_x0000_t75" style="position:absolute;left:0;text-align:left;margin-left:0;margin-top:0;width:540pt;height:108pt;z-index:2;visibility:visible;mso-position-horizontal:center;mso-position-horizontal-relative:page;mso-position-vertical:top;mso-position-vertical-relative:page;mso-width-relative:margin;mso-height-relative:margin">
          <v:imagedata r:id="rId1" o:title=""/>
          <w10:wrap type="square" anchorx="page" anchory="page"/>
          <w10:anchorlock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E10E1"/>
    <w:multiLevelType w:val="hybridMultilevel"/>
    <w:tmpl w:val="51CA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37F45"/>
    <w:multiLevelType w:val="hybridMultilevel"/>
    <w:tmpl w:val="8CF2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18FC"/>
    <w:rsid w:val="0000300A"/>
    <w:rsid w:val="00006B54"/>
    <w:rsid w:val="00042C73"/>
    <w:rsid w:val="000537C2"/>
    <w:rsid w:val="0006148E"/>
    <w:rsid w:val="00064D51"/>
    <w:rsid w:val="00066AF2"/>
    <w:rsid w:val="00075655"/>
    <w:rsid w:val="0009093F"/>
    <w:rsid w:val="000A4006"/>
    <w:rsid w:val="000B27DB"/>
    <w:rsid w:val="000B3C63"/>
    <w:rsid w:val="000D2B48"/>
    <w:rsid w:val="000E640E"/>
    <w:rsid w:val="000F473B"/>
    <w:rsid w:val="000F7F00"/>
    <w:rsid w:val="001063E8"/>
    <w:rsid w:val="00107096"/>
    <w:rsid w:val="00112381"/>
    <w:rsid w:val="001148A5"/>
    <w:rsid w:val="00125E59"/>
    <w:rsid w:val="00126104"/>
    <w:rsid w:val="00127765"/>
    <w:rsid w:val="00147728"/>
    <w:rsid w:val="00156598"/>
    <w:rsid w:val="00171F2D"/>
    <w:rsid w:val="001763A8"/>
    <w:rsid w:val="001802FD"/>
    <w:rsid w:val="00186FD7"/>
    <w:rsid w:val="001A3373"/>
    <w:rsid w:val="001C60D6"/>
    <w:rsid w:val="001D4F3B"/>
    <w:rsid w:val="001E69E2"/>
    <w:rsid w:val="00211201"/>
    <w:rsid w:val="00215B19"/>
    <w:rsid w:val="00221632"/>
    <w:rsid w:val="00221846"/>
    <w:rsid w:val="002255A2"/>
    <w:rsid w:val="002403F9"/>
    <w:rsid w:val="002464FC"/>
    <w:rsid w:val="002902B3"/>
    <w:rsid w:val="00291775"/>
    <w:rsid w:val="002A389F"/>
    <w:rsid w:val="002B0BF5"/>
    <w:rsid w:val="002B62A6"/>
    <w:rsid w:val="002C5382"/>
    <w:rsid w:val="002E7D1B"/>
    <w:rsid w:val="00303223"/>
    <w:rsid w:val="00310565"/>
    <w:rsid w:val="00314D52"/>
    <w:rsid w:val="0034372F"/>
    <w:rsid w:val="003454BE"/>
    <w:rsid w:val="00347345"/>
    <w:rsid w:val="00364BAD"/>
    <w:rsid w:val="003859BD"/>
    <w:rsid w:val="003942F0"/>
    <w:rsid w:val="003A13A9"/>
    <w:rsid w:val="003A6BB0"/>
    <w:rsid w:val="003B069E"/>
    <w:rsid w:val="003B1DC3"/>
    <w:rsid w:val="003B6D71"/>
    <w:rsid w:val="003E3D53"/>
    <w:rsid w:val="003E7027"/>
    <w:rsid w:val="00413591"/>
    <w:rsid w:val="00424C98"/>
    <w:rsid w:val="004715C8"/>
    <w:rsid w:val="00496258"/>
    <w:rsid w:val="004B1FB7"/>
    <w:rsid w:val="004D139C"/>
    <w:rsid w:val="004D640F"/>
    <w:rsid w:val="004E3368"/>
    <w:rsid w:val="004E45DA"/>
    <w:rsid w:val="004E6509"/>
    <w:rsid w:val="004E6B7E"/>
    <w:rsid w:val="004F3474"/>
    <w:rsid w:val="004F4F19"/>
    <w:rsid w:val="00501B6A"/>
    <w:rsid w:val="005058EF"/>
    <w:rsid w:val="0050784B"/>
    <w:rsid w:val="00533986"/>
    <w:rsid w:val="0056460F"/>
    <w:rsid w:val="00567E7E"/>
    <w:rsid w:val="00574022"/>
    <w:rsid w:val="005873A6"/>
    <w:rsid w:val="00587A7C"/>
    <w:rsid w:val="00591E76"/>
    <w:rsid w:val="00596784"/>
    <w:rsid w:val="00597910"/>
    <w:rsid w:val="005C408F"/>
    <w:rsid w:val="005C69A3"/>
    <w:rsid w:val="005D7109"/>
    <w:rsid w:val="005F3817"/>
    <w:rsid w:val="00614E22"/>
    <w:rsid w:val="00617A25"/>
    <w:rsid w:val="00620981"/>
    <w:rsid w:val="00624013"/>
    <w:rsid w:val="0062742B"/>
    <w:rsid w:val="00635EAC"/>
    <w:rsid w:val="00636F38"/>
    <w:rsid w:val="00645806"/>
    <w:rsid w:val="00652B3A"/>
    <w:rsid w:val="00653171"/>
    <w:rsid w:val="00662B8A"/>
    <w:rsid w:val="006A1439"/>
    <w:rsid w:val="006C6DC3"/>
    <w:rsid w:val="006D60CC"/>
    <w:rsid w:val="006D7698"/>
    <w:rsid w:val="006E3ABF"/>
    <w:rsid w:val="00701A8A"/>
    <w:rsid w:val="0071585C"/>
    <w:rsid w:val="00722AA4"/>
    <w:rsid w:val="00722EB2"/>
    <w:rsid w:val="00725EA0"/>
    <w:rsid w:val="00731A65"/>
    <w:rsid w:val="00735BF8"/>
    <w:rsid w:val="0075602E"/>
    <w:rsid w:val="00771ABE"/>
    <w:rsid w:val="00774DF9"/>
    <w:rsid w:val="007766E1"/>
    <w:rsid w:val="00785430"/>
    <w:rsid w:val="0078697A"/>
    <w:rsid w:val="00793CFA"/>
    <w:rsid w:val="007A240F"/>
    <w:rsid w:val="007A44AB"/>
    <w:rsid w:val="007B571D"/>
    <w:rsid w:val="007C1EAB"/>
    <w:rsid w:val="007D7FB3"/>
    <w:rsid w:val="007F1FA1"/>
    <w:rsid w:val="00802F5B"/>
    <w:rsid w:val="00814281"/>
    <w:rsid w:val="00815E5D"/>
    <w:rsid w:val="00825B9C"/>
    <w:rsid w:val="008276DD"/>
    <w:rsid w:val="00834956"/>
    <w:rsid w:val="00853E00"/>
    <w:rsid w:val="00872268"/>
    <w:rsid w:val="00874FBE"/>
    <w:rsid w:val="00883F76"/>
    <w:rsid w:val="00897A59"/>
    <w:rsid w:val="008B6567"/>
    <w:rsid w:val="008C15F6"/>
    <w:rsid w:val="008C4D0D"/>
    <w:rsid w:val="008D64F2"/>
    <w:rsid w:val="008E650B"/>
    <w:rsid w:val="008F4D9C"/>
    <w:rsid w:val="00907C2B"/>
    <w:rsid w:val="00914C9C"/>
    <w:rsid w:val="009247C7"/>
    <w:rsid w:val="00931BE2"/>
    <w:rsid w:val="00965658"/>
    <w:rsid w:val="009765EF"/>
    <w:rsid w:val="009A0BE2"/>
    <w:rsid w:val="009A166D"/>
    <w:rsid w:val="009A336B"/>
    <w:rsid w:val="009B3607"/>
    <w:rsid w:val="009E0D36"/>
    <w:rsid w:val="009E3154"/>
    <w:rsid w:val="009F0FB3"/>
    <w:rsid w:val="00A058F2"/>
    <w:rsid w:val="00A076EA"/>
    <w:rsid w:val="00A40667"/>
    <w:rsid w:val="00A670D7"/>
    <w:rsid w:val="00A858C1"/>
    <w:rsid w:val="00AD1969"/>
    <w:rsid w:val="00B008F5"/>
    <w:rsid w:val="00B0206D"/>
    <w:rsid w:val="00B13642"/>
    <w:rsid w:val="00B21E42"/>
    <w:rsid w:val="00B319E8"/>
    <w:rsid w:val="00B32E49"/>
    <w:rsid w:val="00B4610E"/>
    <w:rsid w:val="00B46F35"/>
    <w:rsid w:val="00B558EC"/>
    <w:rsid w:val="00B73752"/>
    <w:rsid w:val="00B746E8"/>
    <w:rsid w:val="00BD1D38"/>
    <w:rsid w:val="00BD3DCF"/>
    <w:rsid w:val="00BD74FB"/>
    <w:rsid w:val="00BF0814"/>
    <w:rsid w:val="00BF29BF"/>
    <w:rsid w:val="00BF53DC"/>
    <w:rsid w:val="00BF79B3"/>
    <w:rsid w:val="00C05147"/>
    <w:rsid w:val="00C13CDB"/>
    <w:rsid w:val="00C2405A"/>
    <w:rsid w:val="00C24B61"/>
    <w:rsid w:val="00C62945"/>
    <w:rsid w:val="00C62D25"/>
    <w:rsid w:val="00C634AF"/>
    <w:rsid w:val="00C635A0"/>
    <w:rsid w:val="00C83D8D"/>
    <w:rsid w:val="00C91F98"/>
    <w:rsid w:val="00CA2E53"/>
    <w:rsid w:val="00CA2EE0"/>
    <w:rsid w:val="00CB0B90"/>
    <w:rsid w:val="00CC3F83"/>
    <w:rsid w:val="00CC4753"/>
    <w:rsid w:val="00CD686E"/>
    <w:rsid w:val="00CD6F83"/>
    <w:rsid w:val="00CF1C2C"/>
    <w:rsid w:val="00D00449"/>
    <w:rsid w:val="00D023BD"/>
    <w:rsid w:val="00D10634"/>
    <w:rsid w:val="00D10FD0"/>
    <w:rsid w:val="00D118CE"/>
    <w:rsid w:val="00D23ED1"/>
    <w:rsid w:val="00D247AB"/>
    <w:rsid w:val="00D35B9B"/>
    <w:rsid w:val="00D40B2A"/>
    <w:rsid w:val="00D50303"/>
    <w:rsid w:val="00D50613"/>
    <w:rsid w:val="00D65305"/>
    <w:rsid w:val="00D73F72"/>
    <w:rsid w:val="00D80498"/>
    <w:rsid w:val="00D823AB"/>
    <w:rsid w:val="00D82C53"/>
    <w:rsid w:val="00D83183"/>
    <w:rsid w:val="00D953EE"/>
    <w:rsid w:val="00DC3D29"/>
    <w:rsid w:val="00DD29DF"/>
    <w:rsid w:val="00DD6C54"/>
    <w:rsid w:val="00E018FC"/>
    <w:rsid w:val="00E02892"/>
    <w:rsid w:val="00E12D7A"/>
    <w:rsid w:val="00E30675"/>
    <w:rsid w:val="00E35A78"/>
    <w:rsid w:val="00E3706B"/>
    <w:rsid w:val="00E37B62"/>
    <w:rsid w:val="00E464B1"/>
    <w:rsid w:val="00E542C9"/>
    <w:rsid w:val="00E62D11"/>
    <w:rsid w:val="00E64530"/>
    <w:rsid w:val="00E7126E"/>
    <w:rsid w:val="00E754AD"/>
    <w:rsid w:val="00EC03F4"/>
    <w:rsid w:val="00ED1858"/>
    <w:rsid w:val="00ED511B"/>
    <w:rsid w:val="00EE680F"/>
    <w:rsid w:val="00F10C77"/>
    <w:rsid w:val="00F14509"/>
    <w:rsid w:val="00F36C33"/>
    <w:rsid w:val="00F37558"/>
    <w:rsid w:val="00F375A3"/>
    <w:rsid w:val="00F80A9F"/>
    <w:rsid w:val="00F85864"/>
    <w:rsid w:val="00F913F3"/>
    <w:rsid w:val="00FB2F59"/>
    <w:rsid w:val="00FC3B82"/>
    <w:rsid w:val="00FD16B8"/>
    <w:rsid w:val="00FD30D5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1A548F6"/>
  <w14:defaultImageDpi w14:val="32767"/>
  <w15:chartTrackingRefBased/>
  <w15:docId w15:val="{47DF42AA-C5CF-4F19-A105-B8F82DD9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018F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18FC"/>
    <w:pPr>
      <w:keepNext/>
      <w:spacing w:line="200" w:lineRule="exact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E018FC"/>
    <w:pPr>
      <w:keepNext/>
      <w:spacing w:line="280" w:lineRule="exact"/>
      <w:outlineLvl w:val="1"/>
    </w:pPr>
    <w:rPr>
      <w:rFonts w:ascii="Arial" w:hAnsi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449"/>
  </w:style>
  <w:style w:type="paragraph" w:styleId="Footer">
    <w:name w:val="footer"/>
    <w:basedOn w:val="Normal"/>
    <w:link w:val="FooterChar"/>
    <w:uiPriority w:val="99"/>
    <w:unhideWhenUsed/>
    <w:rsid w:val="00D00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449"/>
  </w:style>
  <w:style w:type="paragraph" w:styleId="NormalWeb">
    <w:name w:val="Normal (Web)"/>
    <w:basedOn w:val="Normal"/>
    <w:uiPriority w:val="99"/>
    <w:semiHidden/>
    <w:unhideWhenUsed/>
    <w:rsid w:val="00BF29BF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rsid w:val="00E018FC"/>
    <w:rPr>
      <w:rFonts w:ascii="Arial" w:eastAsia="Times New Roman" w:hAnsi="Arial" w:cs="Times New Roman"/>
      <w:b/>
      <w:sz w:val="20"/>
    </w:rPr>
  </w:style>
  <w:style w:type="character" w:customStyle="1" w:styleId="Heading2Char">
    <w:name w:val="Heading 2 Char"/>
    <w:link w:val="Heading2"/>
    <w:rsid w:val="00E018FC"/>
    <w:rPr>
      <w:rFonts w:ascii="Arial" w:eastAsia="Times New Roman" w:hAnsi="Arial" w:cs="Times New Roman"/>
      <w:b/>
      <w:i/>
      <w:sz w:val="2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E018FC"/>
    <w:pPr>
      <w:pBdr>
        <w:top w:val="double" w:sz="6" w:space="8" w:color="404040"/>
        <w:bottom w:val="double" w:sz="6" w:space="8" w:color="404040"/>
      </w:pBdr>
      <w:spacing w:after="200"/>
      <w:jc w:val="center"/>
    </w:pPr>
    <w:rPr>
      <w:rFonts w:ascii="Calibri Light" w:hAnsi="Calibri Light"/>
      <w:b/>
      <w:caps/>
      <w:spacing w:val="20"/>
      <w:sz w:val="18"/>
      <w:szCs w:val="20"/>
    </w:rPr>
  </w:style>
  <w:style w:type="character" w:customStyle="1" w:styleId="TitleChar">
    <w:name w:val="Title Char"/>
    <w:link w:val="Title"/>
    <w:uiPriority w:val="10"/>
    <w:rsid w:val="00E018FC"/>
    <w:rPr>
      <w:rFonts w:ascii="Calibri Light" w:eastAsia="Times New Roman" w:hAnsi="Calibri Light" w:cs="Times New Roman"/>
      <w:b/>
      <w:caps/>
      <w:spacing w:val="20"/>
      <w:sz w:val="18"/>
      <w:szCs w:val="20"/>
    </w:rPr>
  </w:style>
  <w:style w:type="paragraph" w:styleId="ListParagraph">
    <w:name w:val="List Paragraph"/>
    <w:basedOn w:val="Normal"/>
    <w:uiPriority w:val="34"/>
    <w:qFormat/>
    <w:rsid w:val="00E018F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nhideWhenUsed/>
    <w:rsid w:val="005F3817"/>
    <w:rPr>
      <w:color w:val="0000FF"/>
      <w:u w:val="single"/>
    </w:rPr>
  </w:style>
  <w:style w:type="table" w:styleId="TableGrid">
    <w:name w:val="Table Grid"/>
    <w:basedOn w:val="TableNormal"/>
    <w:uiPriority w:val="39"/>
    <w:rsid w:val="00635E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alton\Desktop\MDOT%20Letterhead\MDOT%20TSO%20Letterhead%20Template%202-15-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51AEA29140844E9A55C3E7096E8B72" ma:contentTypeVersion="2" ma:contentTypeDescription="Create a new document." ma:contentTypeScope="" ma:versionID="36217f54ca1806b6f0801bd1af370db1">
  <xsd:schema xmlns:xsd="http://www.w3.org/2001/XMLSchema" xmlns:xs="http://www.w3.org/2001/XMLSchema" xmlns:p="http://schemas.microsoft.com/office/2006/metadata/properties" xmlns:ns2="636b620b-4b77-4331-9c18-a4794114771c" xmlns:ns3="080e8734-5247-4bf9-86b0-d35f0d81f97a" targetNamespace="http://schemas.microsoft.com/office/2006/metadata/properties" ma:root="true" ma:fieldsID="d1932161691c12b01b37b0b9ec6581f4" ns2:_="" ns3:_="">
    <xsd:import namespace="636b620b-4b77-4331-9c18-a4794114771c"/>
    <xsd:import namespace="080e8734-5247-4bf9-86b0-d35f0d81f9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620b-4b77-4331-9c18-a479411477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e8734-5247-4bf9-86b0-d35f0d81f97a" elementFormDefault="qualified">
    <xsd:import namespace="http://schemas.microsoft.com/office/2006/documentManagement/types"/>
    <xsd:import namespace="http://schemas.microsoft.com/office/infopath/2007/PartnerControls"/>
    <xsd:element name="Category" ma:index="9" nillable="true" ma:displayName="Category" ma:format="Dropdown" ma:internalName="Category">
      <xsd:simpleType>
        <xsd:restriction base="dms:Choice">
          <xsd:enumeration value="MDOT Logo"/>
          <xsd:enumeration value="MDOT Stationary"/>
          <xsd:enumeration value="HR Forms"/>
          <xsd:enumeration value="Finance Form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080e8734-5247-4bf9-86b0-d35f0d81f97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7297C7-ED4B-48AE-9529-EDDC8A0E5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620b-4b77-4331-9c18-a4794114771c"/>
    <ds:schemaRef ds:uri="080e8734-5247-4bf9-86b0-d35f0d81f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8D25D-366A-4394-8FEA-C05B04199D06}">
  <ds:schemaRefs>
    <ds:schemaRef ds:uri="http://schemas.microsoft.com/office/2006/metadata/properties"/>
    <ds:schemaRef ds:uri="http://schemas.microsoft.com/office/infopath/2007/PartnerControls"/>
    <ds:schemaRef ds:uri="080e8734-5247-4bf9-86b0-d35f0d81f97a"/>
  </ds:schemaRefs>
</ds:datastoreItem>
</file>

<file path=customXml/itemProps3.xml><?xml version="1.0" encoding="utf-8"?>
<ds:datastoreItem xmlns:ds="http://schemas.openxmlformats.org/officeDocument/2006/customXml" ds:itemID="{642A5151-E54D-4D85-ACD1-077D0A7F27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ECEACD-4F26-4BC6-B4B5-7460F2D23E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MDOT TSO Letterhead Template 2-15-18.dotx</Template>
  <TotalTime>379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Links>
    <vt:vector size="6" baseType="variant">
      <vt:variant>
        <vt:i4>7405658</vt:i4>
      </vt:variant>
      <vt:variant>
        <vt:i4>0</vt:i4>
      </vt:variant>
      <vt:variant>
        <vt:i4>0</vt:i4>
      </vt:variant>
      <vt:variant>
        <vt:i4>5</vt:i4>
      </vt:variant>
      <vt:variant>
        <vt:lpwstr>mailto:gcarter@mdot.state.md.us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jnelson</dc:creator>
  <cp:keywords/>
  <dc:description/>
  <cp:lastModifiedBy>Carl Hobbs</cp:lastModifiedBy>
  <cp:revision>179</cp:revision>
  <dcterms:created xsi:type="dcterms:W3CDTF">2018-05-09T21:19:00Z</dcterms:created>
  <dcterms:modified xsi:type="dcterms:W3CDTF">2021-02-16T15:55:00Z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0x0101009151AEA29140844E9A55C3E7096E8B72</vt:lpwstr>
  </property>
</Properties>
</file>