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9796" w14:textId="10D49DC3" w:rsidR="00E018FC" w:rsidRDefault="00E018FC" w:rsidP="00E018FC">
      <w:pPr>
        <w:rPr>
          <w:sz w:val="22"/>
          <w:szCs w:val="22"/>
        </w:rPr>
      </w:pPr>
    </w:p>
    <w:p w14:paraId="47B50653" w14:textId="77777777" w:rsidR="00BD3DCF" w:rsidRPr="004D702A" w:rsidRDefault="00BD3DCF" w:rsidP="00E018FC">
      <w:pPr>
        <w:rPr>
          <w:sz w:val="22"/>
          <w:szCs w:val="22"/>
        </w:rPr>
      </w:pPr>
    </w:p>
    <w:p w14:paraId="0BA6218C" w14:textId="77777777" w:rsidR="00E018FC" w:rsidRPr="008D343B" w:rsidRDefault="00E018FC" w:rsidP="00E018FC">
      <w:pPr>
        <w:pStyle w:val="Title"/>
        <w:rPr>
          <w:rFonts w:ascii="Times New Roman" w:hAnsi="Times New Roman"/>
          <w:sz w:val="24"/>
          <w:szCs w:val="24"/>
        </w:rPr>
      </w:pPr>
      <w:r w:rsidRPr="008D343B">
        <w:rPr>
          <w:rFonts w:ascii="Times New Roman" w:hAnsi="Times New Roman"/>
          <w:sz w:val="24"/>
          <w:szCs w:val="24"/>
        </w:rPr>
        <w:t>memorandum</w:t>
      </w:r>
    </w:p>
    <w:tbl>
      <w:tblPr>
        <w:tblW w:w="51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7769"/>
      </w:tblGrid>
      <w:tr w:rsidR="00E018FC" w:rsidRPr="00081962" w14:paraId="059BEB08" w14:textId="77777777" w:rsidTr="00400035">
        <w:trPr>
          <w:cantSplit/>
          <w:trHeight w:val="288"/>
        </w:trPr>
        <w:tc>
          <w:tcPr>
            <w:tcW w:w="1857" w:type="dxa"/>
          </w:tcPr>
          <w:p w14:paraId="7F61B958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TO:</w:t>
            </w:r>
          </w:p>
        </w:tc>
        <w:tc>
          <w:tcPr>
            <w:tcW w:w="7769" w:type="dxa"/>
          </w:tcPr>
          <w:p w14:paraId="63105BBA" w14:textId="77777777" w:rsidR="00E018FC" w:rsidRPr="00400035" w:rsidRDefault="00E018FC" w:rsidP="003A13A9">
            <w:pPr>
              <w:pStyle w:val="Heading1"/>
              <w:rPr>
                <w:rFonts w:ascii="Times New Roman" w:hAnsi="Times New Roman"/>
                <w:b w:val="0"/>
              </w:rPr>
            </w:pPr>
            <w:r w:rsidRPr="00400035">
              <w:rPr>
                <w:rFonts w:ascii="Times New Roman" w:hAnsi="Times New Roman"/>
                <w:b w:val="0"/>
              </w:rPr>
              <w:t>TRANSPORTATION BUSINESS UNIT (TBU) CLEARANCE REPRESENTATIVES</w:t>
            </w:r>
          </w:p>
        </w:tc>
      </w:tr>
      <w:tr w:rsidR="00E018FC" w:rsidRPr="00A714D0" w14:paraId="350DEB54" w14:textId="77777777" w:rsidTr="00400035">
        <w:trPr>
          <w:cantSplit/>
          <w:trHeight w:val="324"/>
        </w:trPr>
        <w:tc>
          <w:tcPr>
            <w:tcW w:w="1857" w:type="dxa"/>
          </w:tcPr>
          <w:p w14:paraId="49943A11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FROM:</w:t>
            </w:r>
          </w:p>
        </w:tc>
        <w:tc>
          <w:tcPr>
            <w:tcW w:w="7769" w:type="dxa"/>
          </w:tcPr>
          <w:p w14:paraId="568485CD" w14:textId="1174223B" w:rsidR="00E018FC" w:rsidRPr="00400035" w:rsidRDefault="00D8799F" w:rsidP="003A13A9">
            <w:pPr>
              <w:pStyle w:val="Heading1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noProof/>
              </w:rPr>
              <w:fldChar w:fldCharType="begin"/>
            </w:r>
            <w:r>
              <w:rPr>
                <w:rFonts w:ascii="Times New Roman" w:hAnsi="Times New Roman"/>
                <w:b w:val="0"/>
                <w:noProof/>
              </w:rPr>
              <w:instrText xml:space="preserve"> MERGEFIELD Preparer_Job_Title  </w:instrText>
            </w:r>
            <w:r w:rsidRPr="00424C98">
              <w:rPr>
                <w:rFonts w:ascii="Times New Roman" w:hAnsi="Times New Roman"/>
                <w:b w:val="0"/>
                <w:noProof/>
              </w:rPr>
              <w:instrText>\* Charformat \* Upper</w:instrText>
            </w:r>
            <w:r>
              <w:rPr>
                <w:rFonts w:ascii="Times New Roman" w:hAnsi="Times New Roman"/>
                <w:b w:val="0"/>
                <w:noProof/>
              </w:rPr>
              <w:instrText xml:space="preserve"> </w:instrText>
            </w:r>
            <w:r>
              <w:rPr>
                <w:rFonts w:ascii="Times New Roman" w:hAnsi="Times New Roman"/>
                <w:b w:val="0"/>
                <w:noProof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</w:rPr>
              <w:t>«Preparer_Job_Title»</w:t>
            </w:r>
            <w:r>
              <w:rPr>
                <w:rFonts w:ascii="Times New Roman" w:hAnsi="Times New Roman"/>
                <w:b w:val="0"/>
                <w:noProof/>
              </w:rPr>
              <w:fldChar w:fldCharType="end"/>
            </w:r>
            <w:r>
              <w:rPr>
                <w:rFonts w:ascii="Times New Roman" w:hAnsi="Times New Roman"/>
                <w:b w:val="0"/>
                <w:noProof/>
              </w:rPr>
              <w:t xml:space="preserve"> </w:t>
            </w:r>
            <w:r w:rsidR="00171F2D" w:rsidRPr="00400035">
              <w:rPr>
                <w:rFonts w:ascii="Times New Roman" w:hAnsi="Times New Roman"/>
                <w:b w:val="0"/>
              </w:rPr>
              <w:fldChar w:fldCharType="begin"/>
            </w:r>
            <w:r w:rsidR="00171F2D" w:rsidRPr="00400035">
              <w:rPr>
                <w:rFonts w:ascii="Times New Roman" w:hAnsi="Times New Roman"/>
                <w:b w:val="0"/>
              </w:rPr>
              <w:instrText xml:space="preserve"> MERGEFIELD Preparer_Full_Name </w:instrText>
            </w:r>
            <w:r w:rsidR="00AF36E7" w:rsidRPr="00400035">
              <w:rPr>
                <w:rFonts w:ascii="Times New Roman" w:hAnsi="Times New Roman"/>
                <w:b w:val="0"/>
              </w:rPr>
              <w:instrText xml:space="preserve">\* Charformat </w:instrText>
            </w:r>
            <w:r w:rsidR="00703955" w:rsidRPr="00400035">
              <w:rPr>
                <w:rFonts w:ascii="Times New Roman" w:hAnsi="Times New Roman"/>
                <w:b w:val="0"/>
              </w:rPr>
              <w:instrText xml:space="preserve">\* Upper </w:instrText>
            </w:r>
            <w:r w:rsidR="00171F2D" w:rsidRPr="00400035">
              <w:rPr>
                <w:rFonts w:ascii="Times New Roman" w:hAnsi="Times New Roman"/>
                <w:b w:val="0"/>
              </w:rPr>
              <w:fldChar w:fldCharType="separate"/>
            </w:r>
            <w:r w:rsidR="002115B6">
              <w:rPr>
                <w:rFonts w:ascii="Times New Roman" w:hAnsi="Times New Roman"/>
                <w:b w:val="0"/>
                <w:noProof/>
              </w:rPr>
              <w:t>«PREPARER_FULL_NAME»</w:t>
            </w:r>
            <w:r w:rsidR="00171F2D" w:rsidRPr="00400035">
              <w:rPr>
                <w:rFonts w:ascii="Times New Roman" w:hAnsi="Times New Roman"/>
                <w:b w:val="0"/>
              </w:rPr>
              <w:fldChar w:fldCharType="end"/>
            </w:r>
          </w:p>
        </w:tc>
      </w:tr>
      <w:tr w:rsidR="00E018FC" w:rsidRPr="00345859" w14:paraId="34DEB1DC" w14:textId="77777777" w:rsidTr="00400035">
        <w:trPr>
          <w:cantSplit/>
          <w:trHeight w:val="288"/>
        </w:trPr>
        <w:tc>
          <w:tcPr>
            <w:tcW w:w="1857" w:type="dxa"/>
          </w:tcPr>
          <w:p w14:paraId="7209D7E5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SUBJECT:</w:t>
            </w:r>
          </w:p>
        </w:tc>
        <w:tc>
          <w:tcPr>
            <w:tcW w:w="7769" w:type="dxa"/>
          </w:tcPr>
          <w:p w14:paraId="7EAC58FC" w14:textId="76E13CA3" w:rsidR="00E018FC" w:rsidRPr="00345859" w:rsidRDefault="00E018FC" w:rsidP="003A13A9">
            <w:pPr>
              <w:pStyle w:val="Heading1"/>
              <w:rPr>
                <w:rFonts w:ascii="Times New Roman" w:hAnsi="Times New Roman"/>
                <w:b w:val="0"/>
              </w:rPr>
            </w:pPr>
            <w:r w:rsidRPr="00345859">
              <w:rPr>
                <w:rFonts w:ascii="Times New Roman" w:hAnsi="Times New Roman"/>
                <w:b w:val="0"/>
              </w:rPr>
              <w:t>TBU CLEARANCE</w:t>
            </w:r>
            <w:r w:rsidR="00126104" w:rsidRPr="00345859">
              <w:rPr>
                <w:rFonts w:ascii="Times New Roman" w:hAnsi="Times New Roman"/>
                <w:b w:val="0"/>
              </w:rPr>
              <w:t xml:space="preserve"> (</w:t>
            </w:r>
            <w:r w:rsidR="00CF10BA">
              <w:rPr>
                <w:rFonts w:ascii="Times New Roman" w:hAnsi="Times New Roman"/>
                <w:b w:val="0"/>
              </w:rPr>
              <w:t>LEASE</w:t>
            </w:r>
            <w:r w:rsidR="00126104" w:rsidRPr="00345859">
              <w:rPr>
                <w:rFonts w:ascii="Times New Roman" w:hAnsi="Times New Roman"/>
                <w:b w:val="0"/>
              </w:rPr>
              <w:t xml:space="preserve"> EXCLUSION)</w:t>
            </w:r>
            <w:r w:rsidRPr="00345859">
              <w:rPr>
                <w:rFonts w:ascii="Times New Roman" w:hAnsi="Times New Roman"/>
                <w:b w:val="0"/>
              </w:rPr>
              <w:t xml:space="preserve"> –</w:t>
            </w:r>
            <w:r w:rsidR="00165BFC" w:rsidRPr="00165BFC">
              <w:rPr>
                <w:rFonts w:ascii="Times New Roman" w:hAnsi="Times New Roman"/>
                <w:b w:val="0"/>
              </w:rPr>
              <w:t xml:space="preserve"> MC# </w:t>
            </w:r>
            <w:r w:rsidR="00171F2D" w:rsidRPr="00345859">
              <w:rPr>
                <w:rFonts w:ascii="Times New Roman" w:hAnsi="Times New Roman"/>
                <w:b w:val="0"/>
              </w:rPr>
              <w:fldChar w:fldCharType="begin"/>
            </w:r>
            <w:r w:rsidR="00171F2D" w:rsidRPr="00345859">
              <w:rPr>
                <w:rFonts w:ascii="Times New Roman" w:hAnsi="Times New Roman"/>
                <w:b w:val="0"/>
              </w:rPr>
              <w:instrText xml:space="preserve"> MERGEFIELD tblMCMainMcId </w:instrText>
            </w:r>
            <w:r w:rsidR="00AF36E7" w:rsidRPr="00345859">
              <w:rPr>
                <w:rFonts w:ascii="Times New Roman" w:hAnsi="Times New Roman"/>
                <w:b w:val="0"/>
              </w:rPr>
              <w:instrText xml:space="preserve">\* Charformat </w:instrText>
            </w:r>
            <w:r w:rsidR="00703955" w:rsidRPr="00345859">
              <w:rPr>
                <w:rFonts w:ascii="Times New Roman" w:hAnsi="Times New Roman"/>
                <w:b w:val="0"/>
              </w:rPr>
              <w:instrText xml:space="preserve">\* Upper </w:instrText>
            </w:r>
            <w:r w:rsidR="00171F2D" w:rsidRPr="00345859">
              <w:rPr>
                <w:rFonts w:ascii="Times New Roman" w:hAnsi="Times New Roman"/>
                <w:b w:val="0"/>
              </w:rPr>
              <w:fldChar w:fldCharType="separate"/>
            </w:r>
            <w:r w:rsidR="002115B6">
              <w:rPr>
                <w:rFonts w:ascii="Times New Roman" w:hAnsi="Times New Roman"/>
                <w:b w:val="0"/>
                <w:noProof/>
              </w:rPr>
              <w:t>«TBLMCMAINMCID»</w:t>
            </w:r>
            <w:r w:rsidR="00171F2D" w:rsidRPr="00345859">
              <w:rPr>
                <w:rFonts w:ascii="Times New Roman" w:hAnsi="Times New Roman"/>
                <w:b w:val="0"/>
              </w:rPr>
              <w:fldChar w:fldCharType="end"/>
            </w:r>
            <w:r w:rsidR="00345859" w:rsidRPr="00424C98">
              <w:rPr>
                <w:rFonts w:ascii="Times New Roman" w:hAnsi="Times New Roman"/>
                <w:b w:val="0"/>
              </w:rPr>
              <w:t xml:space="preserve">- </w:t>
            </w:r>
            <w:r w:rsidR="00345859" w:rsidRPr="00424C98">
              <w:rPr>
                <w:rFonts w:ascii="Times New Roman" w:hAnsi="Times New Roman"/>
                <w:b w:val="0"/>
              </w:rPr>
              <w:fldChar w:fldCharType="begin"/>
            </w:r>
            <w:r w:rsidR="00345859" w:rsidRPr="00424C98">
              <w:rPr>
                <w:rFonts w:ascii="Times New Roman" w:hAnsi="Times New Roman"/>
                <w:b w:val="0"/>
              </w:rPr>
              <w:instrText xml:space="preserve"> MERGEFIELD Property_Name \* Charformat \* Upper </w:instrText>
            </w:r>
            <w:r w:rsidR="00345859" w:rsidRPr="00424C98">
              <w:rPr>
                <w:rFonts w:ascii="Times New Roman" w:hAnsi="Times New Roman"/>
                <w:b w:val="0"/>
              </w:rPr>
              <w:fldChar w:fldCharType="separate"/>
            </w:r>
            <w:r w:rsidR="002115B6">
              <w:rPr>
                <w:rFonts w:ascii="Times New Roman" w:hAnsi="Times New Roman"/>
                <w:b w:val="0"/>
                <w:noProof/>
              </w:rPr>
              <w:t>«PROPERTY_NAME»</w:t>
            </w:r>
            <w:r w:rsidR="00345859" w:rsidRPr="00424C98">
              <w:rPr>
                <w:rFonts w:ascii="Times New Roman" w:hAnsi="Times New Roman"/>
                <w:b w:val="0"/>
              </w:rPr>
              <w:fldChar w:fldCharType="end"/>
            </w:r>
          </w:p>
        </w:tc>
      </w:tr>
      <w:tr w:rsidR="00E018FC" w:rsidRPr="00A714D0" w14:paraId="5B61F579" w14:textId="77777777" w:rsidTr="00400035">
        <w:trPr>
          <w:cantSplit/>
          <w:trHeight w:val="288"/>
        </w:trPr>
        <w:tc>
          <w:tcPr>
            <w:tcW w:w="1857" w:type="dxa"/>
          </w:tcPr>
          <w:p w14:paraId="5E5A1791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DATE:</w:t>
            </w:r>
          </w:p>
        </w:tc>
        <w:tc>
          <w:tcPr>
            <w:tcW w:w="7769" w:type="dxa"/>
          </w:tcPr>
          <w:p w14:paraId="4146FCED" w14:textId="661EA884" w:rsidR="00E018FC" w:rsidRPr="002B6825" w:rsidRDefault="004E45DA" w:rsidP="00C05147">
            <w:pPr>
              <w:pStyle w:val="Heading1"/>
              <w:rPr>
                <w:rFonts w:ascii="Times New Roman" w:hAnsi="Times New Roman"/>
                <w:b w:val="0"/>
              </w:rPr>
            </w:pPr>
            <w:r w:rsidRPr="002B6825">
              <w:rPr>
                <w:rFonts w:ascii="Times New Roman" w:hAnsi="Times New Roman"/>
                <w:b w:val="0"/>
              </w:rPr>
              <w:fldChar w:fldCharType="begin"/>
            </w:r>
            <w:r w:rsidRPr="002B6825">
              <w:rPr>
                <w:rFonts w:ascii="Times New Roman" w:hAnsi="Times New Roman"/>
                <w:b w:val="0"/>
              </w:rPr>
              <w:instrText xml:space="preserve"> MERGEFIELD Date</w:instrText>
            </w:r>
            <w:r w:rsidR="00C05147" w:rsidRPr="002B6825">
              <w:rPr>
                <w:rFonts w:ascii="Times New Roman" w:hAnsi="Times New Roman"/>
                <w:b w:val="0"/>
              </w:rPr>
              <w:instrText>_</w:instrText>
            </w:r>
            <w:r w:rsidRPr="002B6825">
              <w:rPr>
                <w:rFonts w:ascii="Times New Roman" w:hAnsi="Times New Roman"/>
                <w:b w:val="0"/>
              </w:rPr>
              <w:instrText>of</w:instrText>
            </w:r>
            <w:r w:rsidR="00C05147" w:rsidRPr="002B6825">
              <w:rPr>
                <w:rFonts w:ascii="Times New Roman" w:hAnsi="Times New Roman"/>
                <w:b w:val="0"/>
              </w:rPr>
              <w:instrText>_</w:instrText>
            </w:r>
            <w:r w:rsidRPr="002B6825">
              <w:rPr>
                <w:rFonts w:ascii="Times New Roman" w:hAnsi="Times New Roman"/>
                <w:b w:val="0"/>
              </w:rPr>
              <w:instrText>Preparation</w:instrText>
            </w:r>
            <w:r w:rsidR="009765EF" w:rsidRPr="002B6825">
              <w:rPr>
                <w:rFonts w:ascii="Times New Roman" w:hAnsi="Times New Roman"/>
                <w:b w:val="0"/>
              </w:rPr>
              <w:instrText xml:space="preserve"> \@ "MMMM d, yyyy"</w:instrText>
            </w:r>
            <w:r w:rsidRPr="002B6825">
              <w:rPr>
                <w:rFonts w:ascii="Times New Roman" w:hAnsi="Times New Roman"/>
                <w:b w:val="0"/>
              </w:rPr>
              <w:instrText xml:space="preserve"> </w:instrText>
            </w:r>
            <w:r w:rsidR="00AF36E7" w:rsidRPr="002B6825">
              <w:rPr>
                <w:rFonts w:ascii="Times New Roman" w:hAnsi="Times New Roman"/>
                <w:b w:val="0"/>
              </w:rPr>
              <w:instrText xml:space="preserve">\* Charformat </w:instrText>
            </w:r>
            <w:r w:rsidR="00703955" w:rsidRPr="002B6825">
              <w:rPr>
                <w:rFonts w:ascii="Times New Roman" w:hAnsi="Times New Roman"/>
                <w:b w:val="0"/>
              </w:rPr>
              <w:instrText xml:space="preserve">\* Upper </w:instrText>
            </w:r>
            <w:r w:rsidRPr="002B6825">
              <w:rPr>
                <w:rFonts w:ascii="Times New Roman" w:hAnsi="Times New Roman"/>
                <w:b w:val="0"/>
              </w:rPr>
              <w:fldChar w:fldCharType="separate"/>
            </w:r>
            <w:r w:rsidR="002115B6">
              <w:rPr>
                <w:rFonts w:ascii="Times New Roman" w:hAnsi="Times New Roman"/>
                <w:b w:val="0"/>
                <w:noProof/>
              </w:rPr>
              <w:t>«DATE_OF_PREPARATION»</w:t>
            </w:r>
            <w:r w:rsidRPr="002B6825">
              <w:rPr>
                <w:rFonts w:ascii="Times New Roman" w:hAnsi="Times New Roman"/>
                <w:b w:val="0"/>
              </w:rPr>
              <w:fldChar w:fldCharType="end"/>
            </w:r>
          </w:p>
        </w:tc>
      </w:tr>
      <w:tr w:rsidR="00E018FC" w:rsidRPr="00A714D0" w14:paraId="2A928C84" w14:textId="77777777" w:rsidTr="00400035">
        <w:trPr>
          <w:cantSplit/>
          <w:trHeight w:val="288"/>
        </w:trPr>
        <w:tc>
          <w:tcPr>
            <w:tcW w:w="1857" w:type="dxa"/>
            <w:tcBorders>
              <w:bottom w:val="single" w:sz="4" w:space="0" w:color="404040"/>
            </w:tcBorders>
          </w:tcPr>
          <w:p w14:paraId="581319F1" w14:textId="77777777" w:rsidR="00E018FC" w:rsidRPr="00C05147" w:rsidRDefault="00E018FC" w:rsidP="003A13A9">
            <w:pPr>
              <w:pStyle w:val="Heading1"/>
              <w:rPr>
                <w:rFonts w:ascii="Times New Roman" w:hAnsi="Times New Roman"/>
              </w:rPr>
            </w:pPr>
            <w:r w:rsidRPr="00C05147">
              <w:rPr>
                <w:rFonts w:ascii="Times New Roman" w:hAnsi="Times New Roman"/>
              </w:rPr>
              <w:t>RESPONSE REQUESTED BY:</w:t>
            </w:r>
          </w:p>
        </w:tc>
        <w:tc>
          <w:tcPr>
            <w:tcW w:w="7769" w:type="dxa"/>
            <w:tcBorders>
              <w:bottom w:val="single" w:sz="4" w:space="0" w:color="404040"/>
            </w:tcBorders>
          </w:tcPr>
          <w:p w14:paraId="6FD71D79" w14:textId="773FAF6C" w:rsidR="00E018FC" w:rsidRPr="00400035" w:rsidRDefault="00E018FC" w:rsidP="00C05147">
            <w:pPr>
              <w:pStyle w:val="Heading1"/>
              <w:rPr>
                <w:rFonts w:ascii="Times New Roman" w:hAnsi="Times New Roman"/>
                <w:b w:val="0"/>
              </w:rPr>
            </w:pPr>
            <w:r w:rsidRPr="00C05147">
              <w:rPr>
                <w:rFonts w:ascii="Times New Roman" w:hAnsi="Times New Roman"/>
              </w:rPr>
              <w:br/>
            </w:r>
            <w:r w:rsidR="00A37078" w:rsidRPr="002B6825">
              <w:rPr>
                <w:rFonts w:ascii="Times New Roman" w:hAnsi="Times New Roman"/>
                <w:b w:val="0"/>
              </w:rPr>
              <w:fldChar w:fldCharType="begin"/>
            </w:r>
            <w:r w:rsidR="00A37078" w:rsidRPr="002B6825">
              <w:rPr>
                <w:rFonts w:ascii="Times New Roman" w:hAnsi="Times New Roman"/>
                <w:b w:val="0"/>
              </w:rPr>
              <w:instrText xml:space="preserve"> MERGEFIELD Date_of_Preparation \@ "MMMM d, yyyy" \* Charformat \* Upper </w:instrText>
            </w:r>
            <w:r w:rsidR="00A37078" w:rsidRPr="002B6825">
              <w:rPr>
                <w:rFonts w:ascii="Times New Roman" w:hAnsi="Times New Roman"/>
                <w:b w:val="0"/>
              </w:rPr>
              <w:fldChar w:fldCharType="separate"/>
            </w:r>
            <w:r w:rsidR="00A37078">
              <w:rPr>
                <w:rFonts w:ascii="Times New Roman" w:hAnsi="Times New Roman"/>
                <w:b w:val="0"/>
                <w:noProof/>
              </w:rPr>
              <w:t>«DATE_OF_PREPARATION»</w:t>
            </w:r>
            <w:r w:rsidR="00A37078" w:rsidRPr="002B6825">
              <w:rPr>
                <w:rFonts w:ascii="Times New Roman" w:hAnsi="Times New Roman"/>
                <w:b w:val="0"/>
              </w:rPr>
              <w:fldChar w:fldCharType="end"/>
            </w:r>
          </w:p>
        </w:tc>
      </w:tr>
    </w:tbl>
    <w:p w14:paraId="53256A9C" w14:textId="77777777" w:rsidR="00E018FC" w:rsidRPr="00AD1969" w:rsidRDefault="00E018FC" w:rsidP="00E018FC">
      <w:pPr>
        <w:ind w:left="1440" w:hanging="1440"/>
        <w:rPr>
          <w:u w:val="single"/>
        </w:rPr>
      </w:pPr>
    </w:p>
    <w:p w14:paraId="5D77C786" w14:textId="77777777" w:rsidR="00E018FC" w:rsidRPr="002C5F47" w:rsidRDefault="00E018FC" w:rsidP="000B3C63">
      <w:pPr>
        <w:rPr>
          <w:b/>
          <w:u w:val="single"/>
        </w:rPr>
      </w:pPr>
      <w:r w:rsidRPr="002C5F47">
        <w:rPr>
          <w:b/>
          <w:u w:val="single"/>
        </w:rPr>
        <w:t>PURPOSE OF MEMORANDUM</w:t>
      </w:r>
    </w:p>
    <w:p w14:paraId="572E4C40" w14:textId="77777777" w:rsidR="00E018FC" w:rsidRPr="002C5F47" w:rsidRDefault="00E018FC" w:rsidP="00E018FC">
      <w:pPr>
        <w:ind w:left="1440" w:hanging="1440"/>
      </w:pPr>
    </w:p>
    <w:p w14:paraId="263014A9" w14:textId="650009A9" w:rsidR="00B21E42" w:rsidRPr="002C5F47" w:rsidRDefault="00B21E42" w:rsidP="00B21E42">
      <w:r w:rsidRPr="002C5F47">
        <w:t>In accordance with Maryland Department of Transportation Policy and Procedure 654.1, it is the purpose of this memorandum to advise that</w:t>
      </w:r>
      <w:r w:rsidR="000968A0" w:rsidRPr="002C5F47">
        <w:t xml:space="preserve"> MC# </w:t>
      </w:r>
      <w:r w:rsidR="00667668">
        <w:rPr>
          <w:noProof/>
        </w:rPr>
        <w:fldChar w:fldCharType="begin"/>
      </w:r>
      <w:r w:rsidR="00667668">
        <w:rPr>
          <w:noProof/>
        </w:rPr>
        <w:instrText xml:space="preserve"> MERGEFIELD tblMCMainMcId </w:instrText>
      </w:r>
      <w:r w:rsidR="00667668">
        <w:rPr>
          <w:noProof/>
        </w:rPr>
        <w:fldChar w:fldCharType="separate"/>
      </w:r>
      <w:r w:rsidR="002115B6" w:rsidRPr="002C5F47">
        <w:rPr>
          <w:noProof/>
        </w:rPr>
        <w:t>«tblMCMainMcId»</w:t>
      </w:r>
      <w:r w:rsidR="00667668">
        <w:rPr>
          <w:noProof/>
        </w:rPr>
        <w:fldChar w:fldCharType="end"/>
      </w:r>
      <w:r w:rsidRPr="002C5F47">
        <w:t xml:space="preserve"> identified as the former </w:t>
      </w:r>
      <w:r w:rsidR="00667668">
        <w:rPr>
          <w:noProof/>
        </w:rPr>
        <w:fldChar w:fldCharType="begin"/>
      </w:r>
      <w:r w:rsidR="00667668">
        <w:rPr>
          <w:noProof/>
        </w:rPr>
        <w:instrText xml:space="preserve"> MERGEFIELD Property_Name </w:instrText>
      </w:r>
      <w:r w:rsidR="00667668">
        <w:rPr>
          <w:noProof/>
        </w:rPr>
        <w:fldChar w:fldCharType="separate"/>
      </w:r>
      <w:r w:rsidR="002115B6" w:rsidRPr="002C5F47">
        <w:rPr>
          <w:noProof/>
        </w:rPr>
        <w:t>«Property_Name»</w:t>
      </w:r>
      <w:r w:rsidR="00667668">
        <w:rPr>
          <w:noProof/>
        </w:rPr>
        <w:fldChar w:fldCharType="end"/>
      </w:r>
      <w:r w:rsidRPr="002C5F47">
        <w:rPr>
          <w:color w:val="FF0000"/>
        </w:rPr>
        <w:t xml:space="preserve"> </w:t>
      </w:r>
      <w:r w:rsidRPr="002C5F47">
        <w:t>property, Item No</w:t>
      </w:r>
      <w:r w:rsidR="00722EB2" w:rsidRPr="002C5F47">
        <w:t>(s)</w:t>
      </w:r>
      <w:r w:rsidRPr="002C5F47">
        <w:t xml:space="preserve">. </w:t>
      </w:r>
      <w:r w:rsidR="00667668">
        <w:rPr>
          <w:noProof/>
        </w:rPr>
        <w:fldChar w:fldCharType="begin"/>
      </w:r>
      <w:r w:rsidR="00667668">
        <w:rPr>
          <w:noProof/>
        </w:rPr>
        <w:instrText xml:space="preserve"> MERGEFIELD TBU_Item_s </w:instrText>
      </w:r>
      <w:r w:rsidR="00667668">
        <w:rPr>
          <w:noProof/>
        </w:rPr>
        <w:fldChar w:fldCharType="separate"/>
      </w:r>
      <w:r w:rsidR="002115B6" w:rsidRPr="002C5F47">
        <w:rPr>
          <w:noProof/>
        </w:rPr>
        <w:t>«TBU_Item_s»</w:t>
      </w:r>
      <w:r w:rsidR="00667668">
        <w:rPr>
          <w:noProof/>
        </w:rPr>
        <w:fldChar w:fldCharType="end"/>
      </w:r>
      <w:r w:rsidRPr="002C5F47">
        <w:t xml:space="preserve"> is excluded from the TBU Clearance process.</w:t>
      </w:r>
    </w:p>
    <w:p w14:paraId="1D954FF8" w14:textId="77777777" w:rsidR="00E018FC" w:rsidRPr="002C5F47" w:rsidRDefault="00E018FC" w:rsidP="00E018FC"/>
    <w:p w14:paraId="042995E5" w14:textId="77777777" w:rsidR="00E018FC" w:rsidRPr="002C5F47" w:rsidRDefault="00E018FC" w:rsidP="000B3C63">
      <w:pPr>
        <w:rPr>
          <w:b/>
        </w:rPr>
      </w:pPr>
      <w:r w:rsidRPr="002C5F47">
        <w:rPr>
          <w:b/>
          <w:u w:val="single"/>
        </w:rPr>
        <w:t>SUMMARY</w:t>
      </w:r>
    </w:p>
    <w:p w14:paraId="4A681987" w14:textId="77777777" w:rsidR="00E018FC" w:rsidRPr="002C5F47" w:rsidRDefault="00E018FC" w:rsidP="00E018FC">
      <w:pPr>
        <w:tabs>
          <w:tab w:val="left" w:pos="5265"/>
        </w:tabs>
        <w:ind w:left="1440" w:hanging="1440"/>
      </w:pPr>
    </w:p>
    <w:p w14:paraId="16A837BF" w14:textId="5C1A864F" w:rsidR="00B21E42" w:rsidRPr="002C5F47" w:rsidRDefault="00B21E42" w:rsidP="00B21E42">
      <w:r w:rsidRPr="002C5F47">
        <w:t>The Maryland Department of Transportation</w:t>
      </w:r>
      <w:r w:rsidR="00171F2D" w:rsidRPr="002C5F47">
        <w:t xml:space="preserve"> </w:t>
      </w:r>
      <w:r w:rsidR="00667668">
        <w:rPr>
          <w:noProof/>
        </w:rPr>
        <w:fldChar w:fldCharType="begin"/>
      </w:r>
      <w:r w:rsidR="00667668">
        <w:rPr>
          <w:noProof/>
        </w:rPr>
        <w:instrText xml:space="preserve"> MERGEFIELD TBU_Name </w:instrText>
      </w:r>
      <w:r w:rsidR="00667668">
        <w:rPr>
          <w:noProof/>
        </w:rPr>
        <w:fldChar w:fldCharType="separate"/>
      </w:r>
      <w:r w:rsidR="002115B6" w:rsidRPr="002C5F47">
        <w:rPr>
          <w:noProof/>
        </w:rPr>
        <w:t>«TBU_Name»</w:t>
      </w:r>
      <w:r w:rsidR="00667668">
        <w:rPr>
          <w:noProof/>
        </w:rPr>
        <w:fldChar w:fldCharType="end"/>
      </w:r>
      <w:r w:rsidR="00171F2D" w:rsidRPr="002C5F47">
        <w:t xml:space="preserve"> </w:t>
      </w:r>
      <w:r w:rsidR="007519BC" w:rsidRPr="002C5F47">
        <w:t>(</w:t>
      </w:r>
      <w:r w:rsidR="00667668">
        <w:rPr>
          <w:noProof/>
        </w:rPr>
        <w:fldChar w:fldCharType="begin"/>
      </w:r>
      <w:r w:rsidR="00667668">
        <w:rPr>
          <w:noProof/>
        </w:rPr>
        <w:instrText xml:space="preserve"> MERGEFIELD TBU_Acronym </w:instrText>
      </w:r>
      <w:r w:rsidR="00667668">
        <w:rPr>
          <w:noProof/>
        </w:rPr>
        <w:fldChar w:fldCharType="separate"/>
      </w:r>
      <w:r w:rsidR="002115B6" w:rsidRPr="002C5F47">
        <w:rPr>
          <w:noProof/>
        </w:rPr>
        <w:t>«TBU_Acronym»</w:t>
      </w:r>
      <w:r w:rsidR="00667668">
        <w:rPr>
          <w:noProof/>
        </w:rPr>
        <w:fldChar w:fldCharType="end"/>
      </w:r>
      <w:r w:rsidR="007519BC" w:rsidRPr="002C5F47">
        <w:rPr>
          <w:noProof/>
        </w:rPr>
        <w:t>)</w:t>
      </w:r>
      <w:r w:rsidRPr="002C5F47">
        <w:t xml:space="preserve"> </w:t>
      </w:r>
      <w:r w:rsidR="00215EF9">
        <w:t>proposes</w:t>
      </w:r>
      <w:r w:rsidRPr="002C5F47">
        <w:t xml:space="preserve"> the </w:t>
      </w:r>
      <w:r w:rsidR="00872268" w:rsidRPr="002C5F47">
        <w:t>sale</w:t>
      </w:r>
      <w:r w:rsidRPr="002C5F47">
        <w:t xml:space="preserve"> of the former</w:t>
      </w:r>
      <w:r w:rsidR="00171F2D" w:rsidRPr="002C5F47">
        <w:t xml:space="preserve"> </w:t>
      </w:r>
      <w:r w:rsidR="00667668">
        <w:rPr>
          <w:noProof/>
        </w:rPr>
        <w:fldChar w:fldCharType="begin"/>
      </w:r>
      <w:r w:rsidR="00667668">
        <w:rPr>
          <w:noProof/>
        </w:rPr>
        <w:instrText xml:space="preserve"> MERGEFIELD Property_Name </w:instrText>
      </w:r>
      <w:r w:rsidR="00667668">
        <w:rPr>
          <w:noProof/>
        </w:rPr>
        <w:fldChar w:fldCharType="separate"/>
      </w:r>
      <w:r w:rsidR="002115B6" w:rsidRPr="002C5F47">
        <w:rPr>
          <w:noProof/>
        </w:rPr>
        <w:t>«Property_Name»</w:t>
      </w:r>
      <w:r w:rsidR="00667668">
        <w:rPr>
          <w:noProof/>
        </w:rPr>
        <w:fldChar w:fldCharType="end"/>
      </w:r>
      <w:r w:rsidRPr="002C5F47">
        <w:t xml:space="preserve"> property and further described in the attached Salient Fact Sheet with Property Plat, Tax and Location Maps.  The property is not needed for a transportation purpose and we shall proc</w:t>
      </w:r>
      <w:r w:rsidR="00872268" w:rsidRPr="002C5F47">
        <w:t>eed with our appropriate</w:t>
      </w:r>
      <w:r w:rsidR="00CF10BA" w:rsidRPr="002C5F47">
        <w:t xml:space="preserve"> leasing</w:t>
      </w:r>
      <w:r w:rsidRPr="002C5F47">
        <w:t xml:space="preserve"> activity.</w:t>
      </w:r>
    </w:p>
    <w:p w14:paraId="4E6F5CD9" w14:textId="77777777" w:rsidR="00B21E42" w:rsidRPr="002C5F47" w:rsidRDefault="00B21E42" w:rsidP="00B21E42"/>
    <w:p w14:paraId="2149CF18" w14:textId="77777777" w:rsidR="00B21E42" w:rsidRPr="002C5F47" w:rsidRDefault="00B21E42" w:rsidP="000B3C63">
      <w:pPr>
        <w:rPr>
          <w:b/>
          <w:u w:val="single"/>
        </w:rPr>
      </w:pPr>
      <w:r w:rsidRPr="002C5F47">
        <w:rPr>
          <w:b/>
          <w:u w:val="single"/>
        </w:rPr>
        <w:t>ANALYSIS</w:t>
      </w:r>
    </w:p>
    <w:p w14:paraId="279A9287" w14:textId="77777777" w:rsidR="00B21E42" w:rsidRPr="002C5F47" w:rsidRDefault="00B21E42" w:rsidP="00B21E42"/>
    <w:p w14:paraId="6FF41178" w14:textId="5C6BF4A1" w:rsidR="00B21E42" w:rsidRPr="002C5F47" w:rsidRDefault="00B21E42" w:rsidP="00B21E42">
      <w:r w:rsidRPr="002C5F47">
        <w:t>The former</w:t>
      </w:r>
      <w:r w:rsidR="00171F2D" w:rsidRPr="002C5F47">
        <w:t xml:space="preserve"> </w:t>
      </w:r>
      <w:r w:rsidR="00667668">
        <w:rPr>
          <w:noProof/>
        </w:rPr>
        <w:fldChar w:fldCharType="begin"/>
      </w:r>
      <w:r w:rsidR="00667668">
        <w:rPr>
          <w:noProof/>
        </w:rPr>
        <w:instrText xml:space="preserve"> MERGEFIELD Property_Name </w:instrText>
      </w:r>
      <w:r w:rsidR="00667668">
        <w:rPr>
          <w:noProof/>
        </w:rPr>
        <w:fldChar w:fldCharType="separate"/>
      </w:r>
      <w:r w:rsidR="002115B6" w:rsidRPr="002C5F47">
        <w:rPr>
          <w:noProof/>
        </w:rPr>
        <w:t>«Property_Name»</w:t>
      </w:r>
      <w:r w:rsidR="00667668">
        <w:rPr>
          <w:noProof/>
        </w:rPr>
        <w:fldChar w:fldCharType="end"/>
      </w:r>
      <w:r w:rsidRPr="002C5F47">
        <w:t xml:space="preserve"> is excluded from the TBU Clearance Procedures in accordance with</w:t>
      </w:r>
      <w:r w:rsidR="00CF10BA" w:rsidRPr="002C5F47">
        <w:t xml:space="preserve"> Leasing</w:t>
      </w:r>
      <w:r w:rsidRPr="002C5F47">
        <w:t xml:space="preserve"> Exclusions number:</w:t>
      </w:r>
    </w:p>
    <w:p w14:paraId="50AF9BF7" w14:textId="77777777" w:rsidR="00B21E42" w:rsidRPr="002C5F47" w:rsidRDefault="00B21E42" w:rsidP="00B21E42"/>
    <w:p w14:paraId="7BFF3196" w14:textId="77777777" w:rsidR="00872268" w:rsidRPr="002C5F47" w:rsidRDefault="00872268" w:rsidP="00872268"/>
    <w:p w14:paraId="081E5184" w14:textId="4537274D" w:rsidR="00872268" w:rsidRPr="002C5F47" w:rsidRDefault="00171F2D" w:rsidP="0091263E">
      <w:pPr>
        <w:ind w:left="1170" w:hanging="1170"/>
      </w:pPr>
      <w:r w:rsidRPr="002C5F47">
        <w:fldChar w:fldCharType="begin"/>
      </w:r>
      <w:r w:rsidRPr="002C5F47">
        <w:instrText xml:space="preserve"> </w:instrText>
      </w:r>
      <w:r w:rsidRPr="002C5F47">
        <w:rPr>
          <w:u w:val="single"/>
        </w:rPr>
        <w:instrText>M</w:instrText>
      </w:r>
      <w:r w:rsidRPr="002C5F47">
        <w:instrText>ERGEFIELD GenOption1</w:instrText>
      </w:r>
      <w:r w:rsidR="00D061AE" w:rsidRPr="002C5F47">
        <w:instrText xml:space="preserve"> \* Charformat</w:instrText>
      </w:r>
      <w:r w:rsidRPr="002C5F47">
        <w:instrText xml:space="preserve"> </w:instrText>
      </w:r>
      <w:r w:rsidRPr="002C5F47">
        <w:fldChar w:fldCharType="separate"/>
      </w:r>
      <w:r w:rsidR="002115B6" w:rsidRPr="002C5F47">
        <w:rPr>
          <w:noProof/>
        </w:rPr>
        <w:t>«GenOption1»</w:t>
      </w:r>
      <w:r w:rsidRPr="002C5F47">
        <w:fldChar w:fldCharType="end"/>
      </w:r>
      <w:r w:rsidR="001804C8" w:rsidRPr="002C5F47">
        <w:tab/>
      </w:r>
      <w:r w:rsidR="00AE168D" w:rsidRPr="002C5F47">
        <w:t>1.</w:t>
      </w:r>
      <w:r w:rsidR="00400035" w:rsidRPr="002C5F47">
        <w:t xml:space="preserve"> </w:t>
      </w:r>
      <w:r w:rsidR="00AE168D" w:rsidRPr="002C5F47">
        <w:t>Any lease of real property, which is subject to a rate schedule approved by the Board of Public Works.</w:t>
      </w:r>
    </w:p>
    <w:p w14:paraId="0E29D88C" w14:textId="77777777" w:rsidR="00872268" w:rsidRPr="002C5F47" w:rsidRDefault="00872268" w:rsidP="00872268"/>
    <w:p w14:paraId="7665310C" w14:textId="2B2B988A" w:rsidR="00872268" w:rsidRPr="002C5F47" w:rsidRDefault="00C2405A" w:rsidP="006E35E3">
      <w:pPr>
        <w:ind w:left="1170" w:hanging="1170"/>
      </w:pPr>
      <w:r w:rsidRPr="002C5F47">
        <w:fldChar w:fldCharType="begin"/>
      </w:r>
      <w:r w:rsidRPr="002C5F47">
        <w:instrText xml:space="preserve"> </w:instrText>
      </w:r>
      <w:r w:rsidRPr="002C5F47">
        <w:rPr>
          <w:u w:val="single"/>
        </w:rPr>
        <w:instrText>M</w:instrText>
      </w:r>
      <w:r w:rsidRPr="002C5F47">
        <w:instrText xml:space="preserve">ERGEFIELD GenOption2 </w:instrText>
      </w:r>
      <w:r w:rsidR="00D061AE" w:rsidRPr="002C5F47">
        <w:instrText xml:space="preserve">\* Charformat </w:instrText>
      </w:r>
      <w:r w:rsidRPr="002C5F47">
        <w:fldChar w:fldCharType="separate"/>
      </w:r>
      <w:r w:rsidR="002115B6" w:rsidRPr="002C5F47">
        <w:rPr>
          <w:noProof/>
        </w:rPr>
        <w:t>«GenOption2»</w:t>
      </w:r>
      <w:r w:rsidRPr="002C5F47">
        <w:fldChar w:fldCharType="end"/>
      </w:r>
      <w:r w:rsidR="001804C8" w:rsidRPr="002C5F47">
        <w:tab/>
      </w:r>
      <w:r w:rsidR="00AE168D" w:rsidRPr="002C5F47">
        <w:t>2.</w:t>
      </w:r>
      <w:r w:rsidR="00400035" w:rsidRPr="002C5F47">
        <w:t xml:space="preserve"> </w:t>
      </w:r>
      <w:r w:rsidR="00AE168D" w:rsidRPr="002C5F47">
        <w:t xml:space="preserve">Any lease of real property which is for a </w:t>
      </w:r>
      <w:r w:rsidR="00AE168D" w:rsidRPr="002C5F47">
        <w:rPr>
          <w:i/>
        </w:rPr>
        <w:t>term of 90 days or less</w:t>
      </w:r>
      <w:r w:rsidR="00AE168D" w:rsidRPr="002C5F47">
        <w:t xml:space="preserve">, or is subject to termination </w:t>
      </w:r>
      <w:r w:rsidR="00AE168D" w:rsidRPr="002C5F47">
        <w:rPr>
          <w:i/>
        </w:rPr>
        <w:t>without cause or penalty by the Lessor giving 90 day notice or less</w:t>
      </w:r>
      <w:r w:rsidR="00AE168D" w:rsidRPr="002C5F47">
        <w:t>, to vacate the property and cancel the Lease.</w:t>
      </w:r>
    </w:p>
    <w:p w14:paraId="2317906C" w14:textId="77777777" w:rsidR="00872268" w:rsidRPr="002C5F47" w:rsidRDefault="00872268" w:rsidP="00872268">
      <w:pPr>
        <w:ind w:left="720" w:hanging="720"/>
      </w:pPr>
    </w:p>
    <w:p w14:paraId="249FD826" w14:textId="1CCB783C" w:rsidR="00D023BD" w:rsidRPr="002C5F47" w:rsidRDefault="00E35A78" w:rsidP="00E35A78">
      <w:pPr>
        <w:tabs>
          <w:tab w:val="left" w:pos="2355"/>
        </w:tabs>
      </w:pPr>
      <w:r w:rsidRPr="002C5F47">
        <w:tab/>
      </w:r>
    </w:p>
    <w:p w14:paraId="2333EC91" w14:textId="77777777" w:rsidR="00D023BD" w:rsidRPr="002C5F47" w:rsidRDefault="00D023BD" w:rsidP="00872268">
      <w:pPr>
        <w:ind w:left="720" w:hanging="720"/>
      </w:pPr>
    </w:p>
    <w:p w14:paraId="1A074A73" w14:textId="77777777" w:rsidR="00D023BD" w:rsidRPr="002C5F47" w:rsidRDefault="00D023BD" w:rsidP="00872268">
      <w:pPr>
        <w:ind w:left="720" w:hanging="720"/>
      </w:pPr>
    </w:p>
    <w:p w14:paraId="7D5EB5AD" w14:textId="3634DA00" w:rsidR="00BC7303" w:rsidRDefault="00BC7303" w:rsidP="000B3C63"/>
    <w:p w14:paraId="249C03E6" w14:textId="77777777" w:rsidR="00FE42BE" w:rsidRPr="002C5F47" w:rsidRDefault="00FE42BE" w:rsidP="000B3C63"/>
    <w:p w14:paraId="24BFD41A" w14:textId="4BF9BF72" w:rsidR="00872268" w:rsidRPr="002C5F47" w:rsidRDefault="00C2405A" w:rsidP="0091263E">
      <w:pPr>
        <w:ind w:left="1170" w:hanging="1170"/>
      </w:pPr>
      <w:r w:rsidRPr="002C5F47">
        <w:fldChar w:fldCharType="begin"/>
      </w:r>
      <w:r w:rsidRPr="002C5F47">
        <w:instrText xml:space="preserve"> </w:instrText>
      </w:r>
      <w:r w:rsidRPr="002C5F47">
        <w:rPr>
          <w:u w:val="single"/>
        </w:rPr>
        <w:instrText>M</w:instrText>
      </w:r>
      <w:r w:rsidRPr="002C5F47">
        <w:instrText xml:space="preserve">ERGEFIELD GenOption3 </w:instrText>
      </w:r>
      <w:r w:rsidR="00D061AE" w:rsidRPr="002C5F47">
        <w:instrText xml:space="preserve">\* Charformat </w:instrText>
      </w:r>
      <w:r w:rsidRPr="002C5F47">
        <w:fldChar w:fldCharType="separate"/>
      </w:r>
      <w:r w:rsidR="002115B6" w:rsidRPr="002C5F47">
        <w:rPr>
          <w:noProof/>
        </w:rPr>
        <w:t>«GenOption3»</w:t>
      </w:r>
      <w:r w:rsidRPr="002C5F47">
        <w:fldChar w:fldCharType="end"/>
      </w:r>
      <w:r w:rsidR="001804C8" w:rsidRPr="002C5F47">
        <w:tab/>
      </w:r>
      <w:r w:rsidR="00AE168D" w:rsidRPr="002C5F47">
        <w:t>3.</w:t>
      </w:r>
      <w:r w:rsidR="00400035" w:rsidRPr="002C5F47">
        <w:t xml:space="preserve"> </w:t>
      </w:r>
      <w:r w:rsidR="00AE168D" w:rsidRPr="002C5F47">
        <w:t xml:space="preserve">Any new lease or a renewal lease which is for property that was specifically designed for leasing to the general public or leasing of rights which has been a general operational practice, </w:t>
      </w:r>
      <w:r w:rsidR="00AE168D" w:rsidRPr="002C5F47">
        <w:rPr>
          <w:i/>
        </w:rPr>
        <w:t>provided that the lease or renewal thereof does not require a substantial change in the existing use or character of the property or require an expenditure of funds for construction, re-construction, improvements, physical alteration or demolition in excess of $15,000.</w:t>
      </w:r>
    </w:p>
    <w:p w14:paraId="6B4E01A6" w14:textId="77777777" w:rsidR="00872268" w:rsidRPr="002C5F47" w:rsidRDefault="00872268" w:rsidP="00872268">
      <w:pPr>
        <w:rPr>
          <w:u w:val="single"/>
        </w:rPr>
      </w:pPr>
    </w:p>
    <w:p w14:paraId="5E965860" w14:textId="77777777" w:rsidR="00C158BF" w:rsidRDefault="00C158BF" w:rsidP="00C158BF">
      <w:r>
        <w:t>All responses must be directed to:</w:t>
      </w:r>
    </w:p>
    <w:p w14:paraId="6D0368A1" w14:textId="77777777" w:rsidR="001F4C72" w:rsidRDefault="001F4C72" w:rsidP="001F4C72"/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1F4C72" w14:paraId="0E10362D" w14:textId="77777777" w:rsidTr="00E3427F">
        <w:tc>
          <w:tcPr>
            <w:tcW w:w="8838" w:type="dxa"/>
            <w:shd w:val="clear" w:color="auto" w:fill="auto"/>
          </w:tcPr>
          <w:p w14:paraId="2D1808A4" w14:textId="05A486CE" w:rsidR="001F4C72" w:rsidRDefault="001F4C72" w:rsidP="001F4C7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«Preparer_Title»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«Preparer_Full_Name»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</w:p>
        </w:tc>
      </w:tr>
      <w:tr w:rsidR="001F4C72" w14:paraId="20DA207B" w14:textId="77777777" w:rsidTr="00E3427F">
        <w:tc>
          <w:tcPr>
            <w:tcW w:w="8838" w:type="dxa"/>
            <w:shd w:val="clear" w:color="auto" w:fill="auto"/>
            <w:hideMark/>
          </w:tcPr>
          <w:p w14:paraId="1EFB1179" w14:textId="77777777" w:rsidR="001F4C72" w:rsidRDefault="001F4C7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Preparer_Job_Title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«Preparer_Job_Title»</w:t>
            </w:r>
            <w:r>
              <w:rPr>
                <w:noProof/>
              </w:rPr>
              <w:fldChar w:fldCharType="end"/>
            </w:r>
          </w:p>
        </w:tc>
      </w:tr>
      <w:tr w:rsidR="001F4C72" w14:paraId="4CE9472F" w14:textId="77777777" w:rsidTr="00E3427F">
        <w:tc>
          <w:tcPr>
            <w:tcW w:w="8838" w:type="dxa"/>
            <w:shd w:val="clear" w:color="auto" w:fill="auto"/>
            <w:hideMark/>
          </w:tcPr>
          <w:p w14:paraId="6B1CDA22" w14:textId="77777777" w:rsidR="001F4C72" w:rsidRDefault="001F4C7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Preparer_Office_Name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«Preparer_Office_Name»</w:t>
            </w:r>
            <w:r>
              <w:rPr>
                <w:noProof/>
              </w:rPr>
              <w:fldChar w:fldCharType="end"/>
            </w:r>
          </w:p>
        </w:tc>
      </w:tr>
      <w:tr w:rsidR="001F4C72" w14:paraId="78A20F06" w14:textId="77777777" w:rsidTr="00E3427F">
        <w:tc>
          <w:tcPr>
            <w:tcW w:w="8838" w:type="dxa"/>
            <w:shd w:val="clear" w:color="auto" w:fill="auto"/>
            <w:hideMark/>
          </w:tcPr>
          <w:p w14:paraId="2C5CA13B" w14:textId="77777777" w:rsidR="001F4C72" w:rsidRDefault="001F4C72">
            <w:pPr>
              <w:rPr>
                <w:noProof/>
              </w:rPr>
            </w:pPr>
            <w:r>
              <w:t xml:space="preserve">Maryland Department of Transportation,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Preparer_TBU_Name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«Preparer_TBU_Name»</w:t>
            </w:r>
            <w:r>
              <w:rPr>
                <w:noProof/>
              </w:rPr>
              <w:fldChar w:fldCharType="end"/>
            </w:r>
          </w:p>
        </w:tc>
      </w:tr>
      <w:tr w:rsidR="001F4C72" w14:paraId="0CDC1382" w14:textId="77777777" w:rsidTr="00E3427F">
        <w:tc>
          <w:tcPr>
            <w:tcW w:w="8838" w:type="dxa"/>
            <w:shd w:val="clear" w:color="auto" w:fill="auto"/>
            <w:hideMark/>
          </w:tcPr>
          <w:p w14:paraId="7C275B07" w14:textId="77777777" w:rsidR="001F4C72" w:rsidRDefault="001F4C7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Preparer_Address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«Preparer_Address»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Preparer_Mail_Stop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«Preparer_Mail_Stop»</w:t>
            </w:r>
            <w:r>
              <w:rPr>
                <w:noProof/>
              </w:rPr>
              <w:fldChar w:fldCharType="end"/>
            </w:r>
          </w:p>
        </w:tc>
      </w:tr>
      <w:tr w:rsidR="001F4C72" w14:paraId="7B64B8BC" w14:textId="77777777" w:rsidTr="00E3427F">
        <w:tc>
          <w:tcPr>
            <w:tcW w:w="8838" w:type="dxa"/>
            <w:shd w:val="clear" w:color="auto" w:fill="auto"/>
            <w:hideMark/>
          </w:tcPr>
          <w:p w14:paraId="71E50E5B" w14:textId="77777777" w:rsidR="001F4C72" w:rsidRDefault="001F4C7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Preparer_City_State_Zip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«Preparer_City_State_Zip»</w:t>
            </w:r>
            <w:r>
              <w:rPr>
                <w:noProof/>
              </w:rPr>
              <w:fldChar w:fldCharType="end"/>
            </w:r>
          </w:p>
        </w:tc>
      </w:tr>
      <w:tr w:rsidR="001F4C72" w14:paraId="18C09453" w14:textId="77777777" w:rsidTr="00E3427F">
        <w:tc>
          <w:tcPr>
            <w:tcW w:w="8838" w:type="dxa"/>
            <w:shd w:val="clear" w:color="auto" w:fill="auto"/>
            <w:hideMark/>
          </w:tcPr>
          <w:p w14:paraId="620FF1EA" w14:textId="77777777" w:rsidR="001F4C72" w:rsidRDefault="001F4C72">
            <w:pPr>
              <w:rPr>
                <w:noProof/>
              </w:rPr>
            </w:pPr>
            <w:r>
              <w:t xml:space="preserve">Email: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Preparer_Email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«Preparer_Email»</w:t>
            </w:r>
            <w:r>
              <w:rPr>
                <w:noProof/>
              </w:rPr>
              <w:fldChar w:fldCharType="end"/>
            </w:r>
          </w:p>
        </w:tc>
      </w:tr>
    </w:tbl>
    <w:p w14:paraId="79258DC7" w14:textId="77777777" w:rsidR="001F4C72" w:rsidRDefault="001F4C72" w:rsidP="00FE7720">
      <w:pPr>
        <w:tabs>
          <w:tab w:val="center" w:pos="4680"/>
          <w:tab w:val="left" w:pos="5070"/>
        </w:tabs>
        <w:rPr>
          <w:b/>
          <w:u w:val="single"/>
        </w:rPr>
      </w:pPr>
    </w:p>
    <w:p w14:paraId="2D0F93D0" w14:textId="38B7AAF0" w:rsidR="00FE7720" w:rsidRPr="004F7EE9" w:rsidRDefault="00FE7720" w:rsidP="00FE7720">
      <w:pPr>
        <w:tabs>
          <w:tab w:val="center" w:pos="4680"/>
          <w:tab w:val="left" w:pos="5070"/>
        </w:tabs>
        <w:rPr>
          <w:b/>
          <w:u w:val="single"/>
        </w:rPr>
      </w:pPr>
      <w:r w:rsidRPr="004F7EE9">
        <w:rPr>
          <w:b/>
          <w:u w:val="single"/>
        </w:rPr>
        <w:t>ATTACHMENTS</w:t>
      </w:r>
    </w:p>
    <w:p w14:paraId="49A65134" w14:textId="77777777" w:rsidR="00FE7720" w:rsidRDefault="00FE7720" w:rsidP="00FE7720"/>
    <w:p w14:paraId="0C860C0A" w14:textId="77777777" w:rsidR="00FE7720" w:rsidRDefault="00FE7720" w:rsidP="00FE772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 list_of_attachments \*charformat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«list_of_attachments»</w:t>
      </w:r>
      <w:r>
        <w:rPr>
          <w:rFonts w:ascii="Times New Roman" w:hAnsi="Times New Roman"/>
          <w:sz w:val="24"/>
          <w:szCs w:val="24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4"/>
        <w:gridCol w:w="8236"/>
      </w:tblGrid>
      <w:tr w:rsidR="00FE7720" w14:paraId="391EDCD8" w14:textId="77777777" w:rsidTr="00E3427F">
        <w:tc>
          <w:tcPr>
            <w:tcW w:w="1114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0D888E70" w14:textId="77777777" w:rsidR="00FE7720" w:rsidRDefault="00FE7720" w:rsidP="009A694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ccLabel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«ccLabel»</w:t>
            </w:r>
            <w:r>
              <w:rPr>
                <w:noProof/>
              </w:rPr>
              <w:fldChar w:fldCharType="end"/>
            </w:r>
          </w:p>
        </w:tc>
        <w:tc>
          <w:tcPr>
            <w:tcW w:w="8236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4ACD1802" w14:textId="77777777" w:rsidR="00FE7720" w:rsidRDefault="00FE7720" w:rsidP="009A694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cc1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«cc1»</w:t>
            </w:r>
            <w:r>
              <w:rPr>
                <w:noProof/>
              </w:rPr>
              <w:fldChar w:fldCharType="end"/>
            </w:r>
          </w:p>
        </w:tc>
      </w:tr>
      <w:tr w:rsidR="00FE7720" w14:paraId="0350A7EC" w14:textId="77777777" w:rsidTr="00E3427F">
        <w:tc>
          <w:tcPr>
            <w:tcW w:w="1114" w:type="dxa"/>
            <w:shd w:val="clear" w:color="auto" w:fill="auto"/>
            <w:tcMar>
              <w:left w:w="0" w:type="dxa"/>
              <w:right w:w="0" w:type="dxa"/>
            </w:tcMar>
          </w:tcPr>
          <w:p w14:paraId="700B1552" w14:textId="77777777" w:rsidR="00FE7720" w:rsidRDefault="00FE7720" w:rsidP="009A6948"/>
        </w:tc>
        <w:tc>
          <w:tcPr>
            <w:tcW w:w="8236" w:type="dxa"/>
            <w:shd w:val="clear" w:color="auto" w:fill="auto"/>
            <w:tcMar>
              <w:left w:w="0" w:type="dxa"/>
              <w:right w:w="0" w:type="dxa"/>
            </w:tcMar>
          </w:tcPr>
          <w:p w14:paraId="743DD63C" w14:textId="77777777" w:rsidR="00FE7720" w:rsidRDefault="00FE7720" w:rsidP="009A6948"/>
        </w:tc>
      </w:tr>
    </w:tbl>
    <w:p w14:paraId="3A404384" w14:textId="77777777" w:rsidR="000E2761" w:rsidRDefault="000E2761" w:rsidP="000E2761">
      <w:pPr>
        <w:rPr>
          <w:noProof/>
        </w:rPr>
      </w:pPr>
    </w:p>
    <w:p w14:paraId="2E79C551" w14:textId="77777777" w:rsidR="00762E4A" w:rsidRPr="002C5F47" w:rsidRDefault="00762E4A" w:rsidP="00762E4A">
      <w:pPr>
        <w:tabs>
          <w:tab w:val="left" w:pos="720"/>
        </w:tabs>
      </w:pPr>
    </w:p>
    <w:sectPr w:rsidR="00762E4A" w:rsidRPr="002C5F47" w:rsidSect="005058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1440" w:bottom="1440" w:left="1440" w:header="2160" w:footer="1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A8A7D" w14:textId="77777777" w:rsidR="00E3427F" w:rsidRDefault="00E3427F" w:rsidP="00D00449">
      <w:r>
        <w:separator/>
      </w:r>
    </w:p>
  </w:endnote>
  <w:endnote w:type="continuationSeparator" w:id="0">
    <w:p w14:paraId="1C52475C" w14:textId="77777777" w:rsidR="00E3427F" w:rsidRDefault="00E3427F" w:rsidP="00D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8AF4B" w14:textId="77777777" w:rsidR="00A413D8" w:rsidRDefault="00A41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4626" w14:textId="77777777" w:rsidR="00A413D8" w:rsidRDefault="00A413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9D3C3" w14:textId="77777777" w:rsidR="00F913F3" w:rsidRPr="00D96B3A" w:rsidRDefault="00E3427F" w:rsidP="003C3ACC">
    <w:pPr>
      <w:spacing w:line="360" w:lineRule="auto"/>
      <w:ind w:left="-720"/>
      <w:jc w:val="center"/>
      <w:rPr>
        <w:rFonts w:ascii="Century Gothic" w:hAnsi="Century Gothic"/>
        <w:sz w:val="16"/>
        <w:szCs w:val="16"/>
      </w:rPr>
    </w:pPr>
    <w:r>
      <w:rPr>
        <w:noProof/>
      </w:rPr>
      <w:pict w14:anchorId="67D6E910">
        <v:line id="Straight Connector 16" o:spid="_x0000_s2049" style="position:absolute;left:0;text-align:left;z-index:1;visibility:visible;mso-position-horizontal-relative:page;mso-width-relative:margin" from="31.15pt,7.3pt" to="571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" strokecolor="#eaaf2e" strokeweight="1pt">
          <v:stroke joinstyle="miter"/>
          <w10:wrap anchorx="page"/>
        </v:line>
      </w:pict>
    </w:r>
  </w:p>
  <w:p w14:paraId="519DB495" w14:textId="77777777" w:rsidR="00F913F3" w:rsidRPr="00B80771" w:rsidRDefault="00F913F3" w:rsidP="003C3ACC">
    <w:pPr>
      <w:spacing w:before="120" w:line="360" w:lineRule="auto"/>
      <w:ind w:left="-720"/>
      <w:jc w:val="center"/>
      <w:rPr>
        <w:rFonts w:ascii="Century Gothic" w:hAnsi="Century Gothic"/>
        <w:sz w:val="15"/>
        <w:szCs w:val="15"/>
      </w:rPr>
    </w:pPr>
    <w:r>
      <w:rPr>
        <w:rFonts w:ascii="Century Gothic" w:hAnsi="Century Gothic"/>
        <w:sz w:val="15"/>
        <w:szCs w:val="15"/>
      </w:rPr>
      <w:t>7201 Corporate Center Drive, Hanover, Maryland 21076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 w:rsidRPr="00B80771">
      <w:rPr>
        <w:rFonts w:ascii="Century Gothic" w:hAnsi="Century Gothic"/>
        <w:sz w:val="15"/>
        <w:szCs w:val="15"/>
      </w:rPr>
      <w:t>410.</w:t>
    </w:r>
    <w:r>
      <w:rPr>
        <w:rFonts w:ascii="Century Gothic" w:hAnsi="Century Gothic"/>
        <w:sz w:val="15"/>
        <w:szCs w:val="15"/>
      </w:rPr>
      <w:t>865.1000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Maryland Relay TTY</w:t>
    </w:r>
    <w:r w:rsidRPr="00B80771">
      <w:rPr>
        <w:rFonts w:ascii="Century Gothic" w:hAnsi="Century Gothic"/>
        <w:sz w:val="15"/>
        <w:szCs w:val="15"/>
      </w:rPr>
      <w:t xml:space="preserve"> </w:t>
    </w:r>
    <w:r>
      <w:rPr>
        <w:rFonts w:ascii="Century Gothic" w:hAnsi="Century Gothic"/>
        <w:sz w:val="15"/>
        <w:szCs w:val="15"/>
      </w:rPr>
      <w:t>410.859.7227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mdot</w:t>
    </w:r>
    <w:r w:rsidRPr="00B80771">
      <w:rPr>
        <w:rFonts w:ascii="Century Gothic" w:hAnsi="Century Gothic"/>
        <w:sz w:val="15"/>
        <w:szCs w:val="15"/>
      </w:rPr>
      <w:t>.maryland.gov</w:t>
    </w:r>
  </w:p>
  <w:p w14:paraId="2A25A2AE" w14:textId="77777777" w:rsidR="00F913F3" w:rsidRDefault="00F913F3" w:rsidP="003C3ACC">
    <w:pPr>
      <w:pStyle w:val="Footer"/>
      <w:spacing w:line="360" w:lineRule="auto"/>
      <w:ind w:left="-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CC664" w14:textId="77777777" w:rsidR="00E3427F" w:rsidRDefault="00E3427F" w:rsidP="00D00449">
      <w:r>
        <w:separator/>
      </w:r>
    </w:p>
  </w:footnote>
  <w:footnote w:type="continuationSeparator" w:id="0">
    <w:p w14:paraId="06294BC9" w14:textId="77777777" w:rsidR="00E3427F" w:rsidRDefault="00E3427F" w:rsidP="00D0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6672" w14:textId="77777777" w:rsidR="00A413D8" w:rsidRDefault="00A41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AB4CB" w14:textId="6CC720E5" w:rsidR="007F7BB7" w:rsidRDefault="007F7BB7" w:rsidP="00E35A78">
    <w:pPr>
      <w:rPr>
        <w:sz w:val="22"/>
        <w:szCs w:val="22"/>
      </w:rPr>
    </w:pPr>
  </w:p>
  <w:p w14:paraId="2E45DCA4" w14:textId="492E4556" w:rsidR="009D71DA" w:rsidRDefault="009D71DA" w:rsidP="00E35A78">
    <w:pPr>
      <w:rPr>
        <w:sz w:val="22"/>
        <w:szCs w:val="22"/>
      </w:rPr>
    </w:pPr>
  </w:p>
  <w:p w14:paraId="0F26D235" w14:textId="77777777" w:rsidR="009D71DA" w:rsidRDefault="009D71DA" w:rsidP="00E35A78">
    <w:pPr>
      <w:rPr>
        <w:sz w:val="22"/>
        <w:szCs w:val="22"/>
      </w:rPr>
    </w:pPr>
  </w:p>
  <w:p w14:paraId="18EE935B" w14:textId="329FEC5A" w:rsidR="00E35A78" w:rsidRPr="00667668" w:rsidRDefault="00E35A78" w:rsidP="00E35A78">
    <w:pPr>
      <w:rPr>
        <w:sz w:val="22"/>
        <w:szCs w:val="22"/>
      </w:rPr>
    </w:pPr>
    <w:r w:rsidRPr="00667668">
      <w:rPr>
        <w:sz w:val="22"/>
        <w:szCs w:val="22"/>
      </w:rPr>
      <w:t>Transportation Business Unit (TBU) Clearance Representatives</w:t>
    </w:r>
  </w:p>
  <w:p w14:paraId="0426C834" w14:textId="1397C854" w:rsidR="00E35A78" w:rsidRPr="00667668" w:rsidRDefault="00E35A78" w:rsidP="00E35A78">
    <w:pPr>
      <w:pStyle w:val="Header"/>
      <w:rPr>
        <w:sz w:val="22"/>
        <w:szCs w:val="22"/>
      </w:rPr>
    </w:pPr>
    <w:r w:rsidRPr="00667668">
      <w:rPr>
        <w:sz w:val="22"/>
        <w:szCs w:val="22"/>
      </w:rPr>
      <w:t>Page Two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AD87A" w14:textId="77777777" w:rsidR="00F913F3" w:rsidRDefault="00E3427F" w:rsidP="003C3ACC">
    <w:pPr>
      <w:pStyle w:val="Header"/>
      <w:ind w:left="-720"/>
      <w:jc w:val="center"/>
    </w:pPr>
    <w:r>
      <w:rPr>
        <w:noProof/>
      </w:rPr>
      <w:pict w14:anchorId="51D4B2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style="position:absolute;left:0;text-align:left;margin-left:0;margin-top:0;width:540pt;height:108pt;z-index:2;visibility:visible;mso-position-horizontal:center;mso-position-horizontal-relative:page;mso-position-vertical:top;mso-position-vertical-relative:page;mso-width-relative:margin;mso-height-relative:margin">
          <v:imagedata r:id="rId1" o:title=""/>
          <w10:wrap anchorx="page" anchory="page"/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E10E1"/>
    <w:multiLevelType w:val="hybridMultilevel"/>
    <w:tmpl w:val="51CA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F45"/>
    <w:multiLevelType w:val="hybridMultilevel"/>
    <w:tmpl w:val="8CF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18FC"/>
    <w:rsid w:val="00042C73"/>
    <w:rsid w:val="00064D51"/>
    <w:rsid w:val="00075655"/>
    <w:rsid w:val="000968A0"/>
    <w:rsid w:val="000B3C63"/>
    <w:rsid w:val="000E2761"/>
    <w:rsid w:val="000E640E"/>
    <w:rsid w:val="000F473B"/>
    <w:rsid w:val="001063E8"/>
    <w:rsid w:val="00112381"/>
    <w:rsid w:val="00126104"/>
    <w:rsid w:val="00127765"/>
    <w:rsid w:val="001427A1"/>
    <w:rsid w:val="00165BFC"/>
    <w:rsid w:val="00171F2D"/>
    <w:rsid w:val="00173C58"/>
    <w:rsid w:val="001802FD"/>
    <w:rsid w:val="001804C8"/>
    <w:rsid w:val="001D4239"/>
    <w:rsid w:val="001F078A"/>
    <w:rsid w:val="001F4C72"/>
    <w:rsid w:val="002115B6"/>
    <w:rsid w:val="00215EF9"/>
    <w:rsid w:val="00291775"/>
    <w:rsid w:val="002A389F"/>
    <w:rsid w:val="002B62A6"/>
    <w:rsid w:val="002B6825"/>
    <w:rsid w:val="002C5F47"/>
    <w:rsid w:val="002D0938"/>
    <w:rsid w:val="00310565"/>
    <w:rsid w:val="00345859"/>
    <w:rsid w:val="00364BAD"/>
    <w:rsid w:val="003859BD"/>
    <w:rsid w:val="003A13A9"/>
    <w:rsid w:val="003C3ACC"/>
    <w:rsid w:val="003E3D53"/>
    <w:rsid w:val="00400035"/>
    <w:rsid w:val="00413591"/>
    <w:rsid w:val="00496258"/>
    <w:rsid w:val="004B1346"/>
    <w:rsid w:val="004D139C"/>
    <w:rsid w:val="004D723D"/>
    <w:rsid w:val="004E45DA"/>
    <w:rsid w:val="004E6B7E"/>
    <w:rsid w:val="005058EF"/>
    <w:rsid w:val="00533986"/>
    <w:rsid w:val="00547EF3"/>
    <w:rsid w:val="00587A7C"/>
    <w:rsid w:val="005C69A3"/>
    <w:rsid w:val="005E6580"/>
    <w:rsid w:val="005E7CBD"/>
    <w:rsid w:val="005F3817"/>
    <w:rsid w:val="00614E22"/>
    <w:rsid w:val="00667668"/>
    <w:rsid w:val="006E09B8"/>
    <w:rsid w:val="006E35E3"/>
    <w:rsid w:val="00701A8A"/>
    <w:rsid w:val="00703955"/>
    <w:rsid w:val="0071347A"/>
    <w:rsid w:val="00722EB2"/>
    <w:rsid w:val="00725DB0"/>
    <w:rsid w:val="00725EA0"/>
    <w:rsid w:val="007519BC"/>
    <w:rsid w:val="00762E4A"/>
    <w:rsid w:val="00774DF9"/>
    <w:rsid w:val="0078697A"/>
    <w:rsid w:val="007A44AB"/>
    <w:rsid w:val="007E7AD6"/>
    <w:rsid w:val="007F7BB7"/>
    <w:rsid w:val="00825B9C"/>
    <w:rsid w:val="00834956"/>
    <w:rsid w:val="00872268"/>
    <w:rsid w:val="00874FBE"/>
    <w:rsid w:val="008C4D0D"/>
    <w:rsid w:val="00907C2B"/>
    <w:rsid w:val="0091263E"/>
    <w:rsid w:val="009247C7"/>
    <w:rsid w:val="00965658"/>
    <w:rsid w:val="009765EF"/>
    <w:rsid w:val="009D71DA"/>
    <w:rsid w:val="00A03480"/>
    <w:rsid w:val="00A37078"/>
    <w:rsid w:val="00A413D8"/>
    <w:rsid w:val="00A858C1"/>
    <w:rsid w:val="00AD1969"/>
    <w:rsid w:val="00AE168D"/>
    <w:rsid w:val="00AF36E7"/>
    <w:rsid w:val="00B159B1"/>
    <w:rsid w:val="00B21E42"/>
    <w:rsid w:val="00B230E4"/>
    <w:rsid w:val="00B4610E"/>
    <w:rsid w:val="00B46F35"/>
    <w:rsid w:val="00BC7303"/>
    <w:rsid w:val="00BD3DCF"/>
    <w:rsid w:val="00BD74FB"/>
    <w:rsid w:val="00BF29BF"/>
    <w:rsid w:val="00C05147"/>
    <w:rsid w:val="00C158BF"/>
    <w:rsid w:val="00C2405A"/>
    <w:rsid w:val="00C635A0"/>
    <w:rsid w:val="00C874E4"/>
    <w:rsid w:val="00CA2EE0"/>
    <w:rsid w:val="00CB26BE"/>
    <w:rsid w:val="00CB6AC2"/>
    <w:rsid w:val="00CD6F83"/>
    <w:rsid w:val="00CF10BA"/>
    <w:rsid w:val="00CF1C2C"/>
    <w:rsid w:val="00D00449"/>
    <w:rsid w:val="00D023BD"/>
    <w:rsid w:val="00D061AE"/>
    <w:rsid w:val="00D10FD0"/>
    <w:rsid w:val="00D73F72"/>
    <w:rsid w:val="00D80498"/>
    <w:rsid w:val="00D823AB"/>
    <w:rsid w:val="00D8799F"/>
    <w:rsid w:val="00D953EE"/>
    <w:rsid w:val="00DD29DF"/>
    <w:rsid w:val="00E018FC"/>
    <w:rsid w:val="00E17C73"/>
    <w:rsid w:val="00E320C8"/>
    <w:rsid w:val="00E3427F"/>
    <w:rsid w:val="00E35A78"/>
    <w:rsid w:val="00E464B1"/>
    <w:rsid w:val="00E7126E"/>
    <w:rsid w:val="00ED511B"/>
    <w:rsid w:val="00ED7906"/>
    <w:rsid w:val="00F10C77"/>
    <w:rsid w:val="00F14509"/>
    <w:rsid w:val="00F913F3"/>
    <w:rsid w:val="00FC3B82"/>
    <w:rsid w:val="00FE42BE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A548F6"/>
  <w14:defaultImageDpi w14:val="32767"/>
  <w15:chartTrackingRefBased/>
  <w15:docId w15:val="{47DF42AA-C5CF-4F19-A105-B8F82DD9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18F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18FC"/>
    <w:pPr>
      <w:keepNext/>
      <w:spacing w:line="200" w:lineRule="exact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E018FC"/>
    <w:pPr>
      <w:keepNext/>
      <w:spacing w:line="280" w:lineRule="exact"/>
      <w:outlineLvl w:val="1"/>
    </w:pPr>
    <w:rPr>
      <w:rFonts w:ascii="Arial" w:hAnsi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449"/>
  </w:style>
  <w:style w:type="paragraph" w:styleId="Footer">
    <w:name w:val="footer"/>
    <w:basedOn w:val="Normal"/>
    <w:link w:val="Foot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449"/>
  </w:style>
  <w:style w:type="paragraph" w:styleId="NormalWeb">
    <w:name w:val="Normal (Web)"/>
    <w:basedOn w:val="Normal"/>
    <w:uiPriority w:val="99"/>
    <w:semiHidden/>
    <w:unhideWhenUsed/>
    <w:rsid w:val="00BF29BF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E018FC"/>
    <w:rPr>
      <w:rFonts w:ascii="Arial" w:eastAsia="Times New Roman" w:hAnsi="Arial" w:cs="Times New Roman"/>
      <w:b/>
      <w:sz w:val="20"/>
    </w:rPr>
  </w:style>
  <w:style w:type="character" w:customStyle="1" w:styleId="Heading2Char">
    <w:name w:val="Heading 2 Char"/>
    <w:link w:val="Heading2"/>
    <w:rsid w:val="00E018FC"/>
    <w:rPr>
      <w:rFonts w:ascii="Arial" w:eastAsia="Times New Roman" w:hAnsi="Arial" w:cs="Times New Roman"/>
      <w:b/>
      <w:i/>
      <w:sz w:val="2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018FC"/>
    <w:pPr>
      <w:pBdr>
        <w:top w:val="double" w:sz="6" w:space="8" w:color="404040"/>
        <w:bottom w:val="double" w:sz="6" w:space="8" w:color="404040"/>
      </w:pBdr>
      <w:spacing w:after="200"/>
      <w:jc w:val="center"/>
    </w:pPr>
    <w:rPr>
      <w:rFonts w:ascii="Calibri Light" w:hAnsi="Calibri Light"/>
      <w:b/>
      <w:caps/>
      <w:spacing w:val="20"/>
      <w:sz w:val="18"/>
      <w:szCs w:val="20"/>
    </w:rPr>
  </w:style>
  <w:style w:type="character" w:customStyle="1" w:styleId="TitleChar">
    <w:name w:val="Title Char"/>
    <w:link w:val="Title"/>
    <w:uiPriority w:val="10"/>
    <w:rsid w:val="00E018FC"/>
    <w:rPr>
      <w:rFonts w:ascii="Calibri Light" w:eastAsia="Times New Roman" w:hAnsi="Calibri Light" w:cs="Times New Roman"/>
      <w:b/>
      <w:caps/>
      <w:spacing w:val="20"/>
      <w:sz w:val="18"/>
      <w:szCs w:val="20"/>
    </w:rPr>
  </w:style>
  <w:style w:type="paragraph" w:styleId="ListParagraph">
    <w:name w:val="List Paragraph"/>
    <w:basedOn w:val="Normal"/>
    <w:uiPriority w:val="34"/>
    <w:qFormat/>
    <w:rsid w:val="00E018F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nhideWhenUsed/>
    <w:rsid w:val="005F3817"/>
    <w:rPr>
      <w:color w:val="0000FF"/>
      <w:u w:val="single"/>
    </w:rPr>
  </w:style>
  <w:style w:type="table" w:styleId="TableGrid">
    <w:name w:val="Table Grid"/>
    <w:basedOn w:val="TableNormal"/>
    <w:uiPriority w:val="39"/>
    <w:rsid w:val="000E27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CB26BE"/>
    <w:pPr>
      <w:jc w:val="center"/>
    </w:pPr>
    <w:rPr>
      <w:b/>
      <w:bCs/>
      <w:i/>
      <w:iCs/>
    </w:rPr>
  </w:style>
  <w:style w:type="character" w:customStyle="1" w:styleId="BodyTextChar">
    <w:name w:val="Body Text Char"/>
    <w:link w:val="BodyText"/>
    <w:semiHidden/>
    <w:rsid w:val="00CB26BE"/>
    <w:rPr>
      <w:rFonts w:ascii="Times New Roman" w:eastAsia="Times New Roman" w:hAnsi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alton\Desktop\MDOT%20Letterhead\MDOT%20TSO%20Letterhead%20Template%202-15-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0e8734-5247-4bf9-86b0-d35f0d81f97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1AEA29140844E9A55C3E7096E8B72" ma:contentTypeVersion="2" ma:contentTypeDescription="Create a new document." ma:contentTypeScope="" ma:versionID="36217f54ca1806b6f0801bd1af370db1">
  <xsd:schema xmlns:xsd="http://www.w3.org/2001/XMLSchema" xmlns:xs="http://www.w3.org/2001/XMLSchema" xmlns:p="http://schemas.microsoft.com/office/2006/metadata/properties" xmlns:ns2="636b620b-4b77-4331-9c18-a4794114771c" xmlns:ns3="080e8734-5247-4bf9-86b0-d35f0d81f97a" targetNamespace="http://schemas.microsoft.com/office/2006/metadata/properties" ma:root="true" ma:fieldsID="d1932161691c12b01b37b0b9ec6581f4" ns2:_="" ns3:_="">
    <xsd:import namespace="636b620b-4b77-4331-9c18-a4794114771c"/>
    <xsd:import namespace="080e8734-5247-4bf9-86b0-d35f0d81f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620b-4b77-4331-9c18-a479411477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e8734-5247-4bf9-86b0-d35f0d81f97a" elementFormDefault="qualified">
    <xsd:import namespace="http://schemas.microsoft.com/office/2006/documentManagement/types"/>
    <xsd:import namespace="http://schemas.microsoft.com/office/infopath/2007/PartnerControls"/>
    <xsd:element name="Category" ma:index="9" nillable="true" ma:displayName="Category" ma:format="Dropdown" ma:internalName="Category">
      <xsd:simpleType>
        <xsd:restriction base="dms:Choice">
          <xsd:enumeration value="MDOT Logo"/>
          <xsd:enumeration value="MDOT Stationary"/>
          <xsd:enumeration value="HR Forms"/>
          <xsd:enumeration value="Finance Form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599B5-B057-415F-AC87-260059D616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ECEACD-4F26-4BC6-B4B5-7460F2D23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8D25D-366A-4394-8FEA-C05B04199D06}">
  <ds:schemaRefs>
    <ds:schemaRef ds:uri="http://schemas.microsoft.com/office/2006/metadata/properties"/>
    <ds:schemaRef ds:uri="http://schemas.microsoft.com/office/infopath/2007/PartnerControls"/>
    <ds:schemaRef ds:uri="080e8734-5247-4bf9-86b0-d35f0d81f97a"/>
  </ds:schemaRefs>
</ds:datastoreItem>
</file>

<file path=customXml/itemProps4.xml><?xml version="1.0" encoding="utf-8"?>
<ds:datastoreItem xmlns:ds="http://schemas.openxmlformats.org/officeDocument/2006/customXml" ds:itemID="{6B7297C7-ED4B-48AE-9529-EDDC8A0E5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620b-4b77-4331-9c18-a4794114771c"/>
    <ds:schemaRef ds:uri="080e8734-5247-4bf9-86b0-d35f0d81f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MDOT TSO Letterhead Template 2-15-18.dotx</Template>
  <TotalTime>124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Links>
    <vt:vector size="6" baseType="variant">
      <vt:variant>
        <vt:i4>7405658</vt:i4>
      </vt:variant>
      <vt:variant>
        <vt:i4>0</vt:i4>
      </vt:variant>
      <vt:variant>
        <vt:i4>0</vt:i4>
      </vt:variant>
      <vt:variant>
        <vt:i4>5</vt:i4>
      </vt:variant>
      <vt:variant>
        <vt:lpwstr>mailto:gcarter@mdot.state.md.us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jnelson</dc:creator>
  <cp:keywords/>
  <dc:description/>
  <cp:lastModifiedBy>Carl Hobbs</cp:lastModifiedBy>
  <cp:revision>84</cp:revision>
  <dcterms:created xsi:type="dcterms:W3CDTF">2018-05-09T21:19:00Z</dcterms:created>
  <dcterms:modified xsi:type="dcterms:W3CDTF">2020-12-09T17:43:00Z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0x0101009151AEA29140844E9A55C3E7096E8B72</vt:lpwstr>
  </property>
</Properties>
</file>