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A87C" w14:textId="77777777" w:rsidR="008C51D0" w:rsidRDefault="008C51D0" w:rsidP="00093B38">
      <w:pPr>
        <w:rPr>
          <w:color w:val="FF0000"/>
        </w:rPr>
      </w:pPr>
    </w:p>
    <w:p w14:paraId="5174C817" w14:textId="0193C2AE" w:rsidR="00093B38" w:rsidRPr="00A372A2" w:rsidRDefault="007F5521" w:rsidP="00093B38">
      <w:r>
        <w:fldChar w:fldCharType="begin"/>
      </w:r>
      <w:r>
        <w:instrText xml:space="preserve"> MERGEFIELD Date_of_Preparation </w:instrText>
      </w:r>
      <w:r w:rsidR="00095BBD" w:rsidRPr="00857CEB">
        <w:instrText xml:space="preserve">\@ "MMMM d, yyyy" </w:instrText>
      </w:r>
      <w:r w:rsidR="00095BBD" w:rsidRPr="00424C98">
        <w:rPr>
          <w:noProof/>
        </w:rPr>
        <w:instrText>\* Charformat</w:instrText>
      </w:r>
      <w:r w:rsidR="00095BBD">
        <w:instrText xml:space="preserve"> </w:instrText>
      </w:r>
      <w:r>
        <w:fldChar w:fldCharType="separate"/>
      </w:r>
      <w:r w:rsidR="0011121C">
        <w:rPr>
          <w:noProof/>
        </w:rPr>
        <w:t>«Date_of_Preparation»</w:t>
      </w:r>
      <w:r>
        <w:rPr>
          <w:noProof/>
        </w:rPr>
        <w:fldChar w:fldCharType="end"/>
      </w:r>
    </w:p>
    <w:p w14:paraId="082CEC41" w14:textId="77777777" w:rsidR="00093B38" w:rsidRPr="00C6111B" w:rsidRDefault="00093B38" w:rsidP="00093B38"/>
    <w:p w14:paraId="3E70418B" w14:textId="77777777" w:rsidR="00093B38" w:rsidRPr="00C6111B" w:rsidRDefault="00093B38" w:rsidP="00093B38"/>
    <w:p w14:paraId="738F59B8" w14:textId="77777777" w:rsidR="00093B38" w:rsidRPr="00C6111B" w:rsidRDefault="00093B38" w:rsidP="00093B38"/>
    <w:p w14:paraId="5D71DB15" w14:textId="6C75CF01" w:rsidR="00093B38" w:rsidRPr="00A372A2" w:rsidRDefault="00444A57" w:rsidP="00093B38">
      <w:r>
        <w:rPr>
          <w:noProof/>
        </w:rPr>
        <w:fldChar w:fldCharType="begin"/>
      </w:r>
      <w:r>
        <w:rPr>
          <w:noProof/>
        </w:rPr>
        <w:instrText xml:space="preserve"> MERGEFIELD RcpTitle </w:instrText>
      </w:r>
      <w:r>
        <w:rPr>
          <w:noProof/>
        </w:rPr>
        <w:fldChar w:fldCharType="separate"/>
      </w:r>
      <w:r w:rsidR="0011121C">
        <w:rPr>
          <w:noProof/>
        </w:rPr>
        <w:t>«RcpTitle»</w:t>
      </w:r>
      <w:r>
        <w:rPr>
          <w:noProof/>
        </w:rPr>
        <w:fldChar w:fldCharType="end"/>
      </w:r>
      <w:r w:rsidR="00A372A2">
        <w:t xml:space="preserve"> </w:t>
      </w:r>
      <w:r>
        <w:rPr>
          <w:noProof/>
        </w:rPr>
        <w:fldChar w:fldCharType="begin"/>
      </w:r>
      <w:r>
        <w:rPr>
          <w:noProof/>
        </w:rPr>
        <w:instrText xml:space="preserve"> MERGEFIELD RcpContact </w:instrText>
      </w:r>
      <w:r>
        <w:rPr>
          <w:noProof/>
        </w:rPr>
        <w:fldChar w:fldCharType="separate"/>
      </w:r>
      <w:r w:rsidR="0011121C">
        <w:rPr>
          <w:noProof/>
        </w:rPr>
        <w:t>«RcpContact»</w:t>
      </w:r>
      <w:r>
        <w:rPr>
          <w:noProof/>
        </w:rPr>
        <w:fldChar w:fldCharType="end"/>
      </w:r>
    </w:p>
    <w:p w14:paraId="73EE9C8D" w14:textId="094EA5D1" w:rsidR="00093B38" w:rsidRPr="00A372A2" w:rsidRDefault="00444A57" w:rsidP="00093B38">
      <w:r>
        <w:rPr>
          <w:noProof/>
        </w:rPr>
        <w:fldChar w:fldCharType="begin"/>
      </w:r>
      <w:r>
        <w:rPr>
          <w:noProof/>
        </w:rPr>
        <w:instrText xml:space="preserve"> MERGEFIELD RcpJobTitle </w:instrText>
      </w:r>
      <w:r>
        <w:rPr>
          <w:noProof/>
        </w:rPr>
        <w:fldChar w:fldCharType="separate"/>
      </w:r>
      <w:r w:rsidR="0011121C">
        <w:rPr>
          <w:noProof/>
        </w:rPr>
        <w:t>«RcpJobTitle»</w:t>
      </w:r>
      <w:r>
        <w:rPr>
          <w:noProof/>
        </w:rPr>
        <w:fldChar w:fldCharType="end"/>
      </w:r>
    </w:p>
    <w:p w14:paraId="71983C57" w14:textId="7045707E" w:rsidR="00A372A2" w:rsidRDefault="00444A57" w:rsidP="00093B38">
      <w:r>
        <w:rPr>
          <w:noProof/>
        </w:rPr>
        <w:fldChar w:fldCharType="begin"/>
      </w:r>
      <w:r>
        <w:rPr>
          <w:noProof/>
        </w:rPr>
        <w:instrText xml:space="preserve"> MERGEFIELD RcpAddress1 </w:instrText>
      </w:r>
      <w:r>
        <w:rPr>
          <w:noProof/>
        </w:rPr>
        <w:fldChar w:fldCharType="separate"/>
      </w:r>
      <w:r w:rsidR="0011121C">
        <w:rPr>
          <w:noProof/>
        </w:rPr>
        <w:t>«RcpAddress1»</w:t>
      </w:r>
      <w:r>
        <w:rPr>
          <w:noProof/>
        </w:rPr>
        <w:fldChar w:fldCharType="end"/>
      </w:r>
    </w:p>
    <w:p w14:paraId="1A8EC4B1" w14:textId="1BB9D19F" w:rsidR="00093B38" w:rsidRPr="00A372A2" w:rsidRDefault="00444A57" w:rsidP="00093B38">
      <w:r>
        <w:rPr>
          <w:noProof/>
        </w:rPr>
        <w:fldChar w:fldCharType="begin"/>
      </w:r>
      <w:r>
        <w:rPr>
          <w:noProof/>
        </w:rPr>
        <w:instrText xml:space="preserve"> MERGEFIELD RcpAddress2 </w:instrText>
      </w:r>
      <w:r>
        <w:rPr>
          <w:noProof/>
        </w:rPr>
        <w:fldChar w:fldCharType="separate"/>
      </w:r>
      <w:r w:rsidR="0011121C">
        <w:rPr>
          <w:noProof/>
        </w:rPr>
        <w:t>«RcpAddress2»</w:t>
      </w:r>
      <w:r>
        <w:rPr>
          <w:noProof/>
        </w:rPr>
        <w:fldChar w:fldCharType="end"/>
      </w:r>
    </w:p>
    <w:p w14:paraId="4713E3D2" w14:textId="60AF60B6" w:rsidR="00093B38" w:rsidRDefault="00444A57" w:rsidP="00093B38">
      <w:r>
        <w:rPr>
          <w:noProof/>
        </w:rPr>
        <w:fldChar w:fldCharType="begin"/>
      </w:r>
      <w:r>
        <w:rPr>
          <w:noProof/>
        </w:rPr>
        <w:instrText xml:space="preserve"> MERGEFIELD RcpCityStateZip </w:instrText>
      </w:r>
      <w:r>
        <w:rPr>
          <w:noProof/>
        </w:rPr>
        <w:fldChar w:fldCharType="separate"/>
      </w:r>
      <w:r w:rsidR="0011121C">
        <w:rPr>
          <w:noProof/>
        </w:rPr>
        <w:t>«RcpCityStateZip»</w:t>
      </w:r>
      <w:r>
        <w:rPr>
          <w:noProof/>
        </w:rPr>
        <w:fldChar w:fldCharType="end"/>
      </w:r>
    </w:p>
    <w:p w14:paraId="2E7FD758" w14:textId="77777777" w:rsidR="00A372A2" w:rsidRPr="00C6111B" w:rsidRDefault="00A372A2" w:rsidP="00093B38"/>
    <w:p w14:paraId="6117BCFD" w14:textId="5F5FEC5B" w:rsidR="00093B38" w:rsidRPr="00A372A2" w:rsidRDefault="00093B38" w:rsidP="00093B38">
      <w:r w:rsidRPr="00A372A2">
        <w:t xml:space="preserve">Dear </w:t>
      </w:r>
      <w:r w:rsidR="00444A57">
        <w:rPr>
          <w:noProof/>
        </w:rPr>
        <w:fldChar w:fldCharType="begin"/>
      </w:r>
      <w:r w:rsidR="00444A57">
        <w:rPr>
          <w:noProof/>
        </w:rPr>
        <w:instrText xml:space="preserve"> MERGEFIELD RcpTitle </w:instrText>
      </w:r>
      <w:r w:rsidR="00444A57">
        <w:rPr>
          <w:noProof/>
        </w:rPr>
        <w:fldChar w:fldCharType="separate"/>
      </w:r>
      <w:r w:rsidR="0011121C">
        <w:rPr>
          <w:noProof/>
        </w:rPr>
        <w:t>«RcpTitle»</w:t>
      </w:r>
      <w:r w:rsidR="00444A57">
        <w:rPr>
          <w:noProof/>
        </w:rPr>
        <w:fldChar w:fldCharType="end"/>
      </w:r>
      <w:r w:rsidR="00A372A2">
        <w:t xml:space="preserve"> </w:t>
      </w:r>
      <w:r w:rsidR="00444A57">
        <w:rPr>
          <w:noProof/>
        </w:rPr>
        <w:fldChar w:fldCharType="begin"/>
      </w:r>
      <w:r w:rsidR="00444A57">
        <w:rPr>
          <w:noProof/>
        </w:rPr>
        <w:instrText xml:space="preserve"> MERGEFIELD RcpLastName </w:instrText>
      </w:r>
      <w:r w:rsidR="00444A57">
        <w:rPr>
          <w:noProof/>
        </w:rPr>
        <w:fldChar w:fldCharType="separate"/>
      </w:r>
      <w:r w:rsidR="0011121C">
        <w:rPr>
          <w:noProof/>
        </w:rPr>
        <w:t>«Rcp</w:t>
      </w:r>
      <w:r w:rsidR="009562C5">
        <w:rPr>
          <w:noProof/>
        </w:rPr>
        <w:t>LastName</w:t>
      </w:r>
      <w:r w:rsidR="0011121C">
        <w:rPr>
          <w:noProof/>
        </w:rPr>
        <w:t>»</w:t>
      </w:r>
      <w:r w:rsidR="00444A57">
        <w:rPr>
          <w:noProof/>
        </w:rPr>
        <w:fldChar w:fldCharType="end"/>
      </w:r>
      <w:r w:rsidRPr="00A372A2">
        <w:t>:</w:t>
      </w:r>
    </w:p>
    <w:p w14:paraId="66BA1D9C" w14:textId="77777777" w:rsidR="00093B38" w:rsidRPr="00C6111B" w:rsidRDefault="00093B38" w:rsidP="00093B38"/>
    <w:p w14:paraId="0D0ED280" w14:textId="76BA8AB4" w:rsidR="00093B38" w:rsidRPr="00C6111B" w:rsidRDefault="00093B38" w:rsidP="00093B38">
      <w:r w:rsidRPr="00A372A2">
        <w:t xml:space="preserve">The Maryland Department of Transportation </w:t>
      </w:r>
      <w:r w:rsidR="00444A57">
        <w:rPr>
          <w:noProof/>
        </w:rPr>
        <w:fldChar w:fldCharType="begin"/>
      </w:r>
      <w:r w:rsidR="00444A57">
        <w:rPr>
          <w:noProof/>
        </w:rPr>
        <w:instrText xml:space="preserve"> MERGEFIELD TBU_Name </w:instrText>
      </w:r>
      <w:r w:rsidR="00444A57">
        <w:rPr>
          <w:noProof/>
        </w:rPr>
        <w:fldChar w:fldCharType="separate"/>
      </w:r>
      <w:r w:rsidR="0011121C">
        <w:rPr>
          <w:noProof/>
        </w:rPr>
        <w:t>«TBU_Name»</w:t>
      </w:r>
      <w:r w:rsidR="00444A57">
        <w:rPr>
          <w:noProof/>
        </w:rPr>
        <w:fldChar w:fldCharType="end"/>
      </w:r>
      <w:r w:rsidR="00A372A2" w:rsidRPr="00A372A2">
        <w:t xml:space="preserve"> </w:t>
      </w:r>
      <w:r w:rsidR="009A19C1">
        <w:t>(</w:t>
      </w:r>
      <w:r w:rsidR="00B0278A">
        <w:rPr>
          <w:noProof/>
        </w:rPr>
        <w:fldChar w:fldCharType="begin"/>
      </w:r>
      <w:r w:rsidR="00B0278A">
        <w:rPr>
          <w:noProof/>
        </w:rPr>
        <w:instrText xml:space="preserve"> MERGEFIELD TBU_Acronym </w:instrText>
      </w:r>
      <w:r w:rsidR="00B0278A">
        <w:rPr>
          <w:noProof/>
        </w:rPr>
        <w:fldChar w:fldCharType="separate"/>
      </w:r>
      <w:r w:rsidR="0011121C">
        <w:rPr>
          <w:noProof/>
        </w:rPr>
        <w:t>«TBU_Acronym»</w:t>
      </w:r>
      <w:r w:rsidR="00B0278A">
        <w:rPr>
          <w:noProof/>
        </w:rPr>
        <w:fldChar w:fldCharType="end"/>
      </w:r>
      <w:r w:rsidR="009A19C1">
        <w:rPr>
          <w:noProof/>
        </w:rPr>
        <w:t>)</w:t>
      </w:r>
      <w:r w:rsidRPr="00A372A2">
        <w:t xml:space="preserve"> </w:t>
      </w:r>
      <w:r w:rsidR="007E2660">
        <w:t>proposes</w:t>
      </w:r>
      <w:r w:rsidRPr="00A372A2">
        <w:t xml:space="preserve"> the </w:t>
      </w:r>
      <w:r w:rsidR="00444A57">
        <w:rPr>
          <w:noProof/>
        </w:rPr>
        <w:fldChar w:fldCharType="begin"/>
      </w:r>
      <w:r w:rsidR="00444A57">
        <w:rPr>
          <w:noProof/>
        </w:rPr>
        <w:instrText xml:space="preserve"> MERGEFIELD SaleLease </w:instrText>
      </w:r>
      <w:r w:rsidR="00444A57">
        <w:rPr>
          <w:noProof/>
        </w:rPr>
        <w:fldChar w:fldCharType="separate"/>
      </w:r>
      <w:r w:rsidR="0011121C">
        <w:rPr>
          <w:noProof/>
        </w:rPr>
        <w:t>«SaleLease»</w:t>
      </w:r>
      <w:r w:rsidR="00444A57">
        <w:rPr>
          <w:noProof/>
        </w:rPr>
        <w:fldChar w:fldCharType="end"/>
      </w:r>
      <w:r w:rsidR="00A372A2" w:rsidRPr="00A372A2">
        <w:t xml:space="preserve"> </w:t>
      </w:r>
      <w:r w:rsidRPr="00A372A2">
        <w:t>of</w:t>
      </w:r>
      <w:r w:rsidR="00E325AE">
        <w:t xml:space="preserve"> MC#</w:t>
      </w:r>
      <w:r w:rsidR="00E325AE" w:rsidRPr="00AD1969">
        <w:t xml:space="preserve"> </w:t>
      </w:r>
      <w:r w:rsidR="0066448A">
        <w:rPr>
          <w:noProof/>
        </w:rPr>
        <w:fldChar w:fldCharType="begin"/>
      </w:r>
      <w:r w:rsidR="0066448A">
        <w:rPr>
          <w:noProof/>
        </w:rPr>
        <w:instrText xml:space="preserve"> MERGEFIELD tblMCMainMcId </w:instrText>
      </w:r>
      <w:r w:rsidR="0066448A">
        <w:rPr>
          <w:noProof/>
        </w:rPr>
        <w:fldChar w:fldCharType="separate"/>
      </w:r>
      <w:r w:rsidR="0011121C">
        <w:rPr>
          <w:noProof/>
        </w:rPr>
        <w:t>«tblMCMainMcId»</w:t>
      </w:r>
      <w:r w:rsidR="0066448A">
        <w:rPr>
          <w:noProof/>
        </w:rPr>
        <w:fldChar w:fldCharType="end"/>
      </w:r>
      <w:r w:rsidR="00A372A2">
        <w:t xml:space="preserve"> </w:t>
      </w:r>
      <w:r w:rsidRPr="00A372A2">
        <w:t xml:space="preserve">identified as the former </w:t>
      </w:r>
      <w:r w:rsidR="00444A57">
        <w:rPr>
          <w:noProof/>
        </w:rPr>
        <w:fldChar w:fldCharType="begin"/>
      </w:r>
      <w:r w:rsidR="00444A57">
        <w:rPr>
          <w:noProof/>
        </w:rPr>
        <w:instrText xml:space="preserve"> MERGEFIELD Property_Name </w:instrText>
      </w:r>
      <w:r w:rsidR="00444A57">
        <w:rPr>
          <w:noProof/>
        </w:rPr>
        <w:fldChar w:fldCharType="separate"/>
      </w:r>
      <w:r w:rsidR="0011121C">
        <w:rPr>
          <w:noProof/>
        </w:rPr>
        <w:t>«Property_Name»</w:t>
      </w:r>
      <w:r w:rsidR="00444A57">
        <w:rPr>
          <w:noProof/>
        </w:rPr>
        <w:fldChar w:fldCharType="end"/>
      </w:r>
      <w:r w:rsidRPr="00A372A2">
        <w:t xml:space="preserve"> property</w:t>
      </w:r>
      <w:r w:rsidRPr="00C6111B">
        <w:t>, Item No</w:t>
      </w:r>
      <w:r w:rsidR="00736F22">
        <w:t>(</w:t>
      </w:r>
      <w:r w:rsidR="00736F22" w:rsidRPr="00A372A2">
        <w:t>s)</w:t>
      </w:r>
      <w:r w:rsidRPr="00A372A2">
        <w:t xml:space="preserve">. </w:t>
      </w:r>
      <w:r w:rsidR="00444A57">
        <w:rPr>
          <w:noProof/>
        </w:rPr>
        <w:fldChar w:fldCharType="begin"/>
      </w:r>
      <w:r w:rsidR="00444A57">
        <w:rPr>
          <w:noProof/>
        </w:rPr>
        <w:instrText xml:space="preserve"> MERGEFIELD TBU_Item_s </w:instrText>
      </w:r>
      <w:r w:rsidR="00444A57">
        <w:rPr>
          <w:noProof/>
        </w:rPr>
        <w:fldChar w:fldCharType="separate"/>
      </w:r>
      <w:r w:rsidR="0011121C">
        <w:rPr>
          <w:noProof/>
        </w:rPr>
        <w:t>«TBU_Item_s»</w:t>
      </w:r>
      <w:r w:rsidR="00444A57">
        <w:rPr>
          <w:noProof/>
        </w:rPr>
        <w:fldChar w:fldCharType="end"/>
      </w:r>
      <w:r w:rsidR="00A372A2">
        <w:t xml:space="preserve"> </w:t>
      </w:r>
      <w:r w:rsidRPr="00A372A2">
        <w:t xml:space="preserve">and </w:t>
      </w:r>
      <w:r w:rsidRPr="00C6111B">
        <w:t>further described in the attached Salient Fact Sheet with Property Plat, Tax and Location Maps.</w:t>
      </w:r>
    </w:p>
    <w:p w14:paraId="0CAE3066" w14:textId="77777777" w:rsidR="00093B38" w:rsidRPr="00C6111B" w:rsidRDefault="00093B38" w:rsidP="00093B38"/>
    <w:p w14:paraId="11837FDD" w14:textId="7EFA5236" w:rsidR="00093B38" w:rsidRPr="00C6111B" w:rsidRDefault="00093B38" w:rsidP="00093B38">
      <w:r w:rsidRPr="00C6111B">
        <w:t>In accordance with Maryland Department of Transportation Policy and Procedure</w:t>
      </w:r>
      <w:r>
        <w:t xml:space="preserve">s, before </w:t>
      </w:r>
      <w:r w:rsidRPr="00436660">
        <w:t>proceeding with any other sales activity, we will allow you a period of</w:t>
      </w:r>
      <w:r w:rsidR="00436660">
        <w:t xml:space="preserve"> </w:t>
      </w:r>
      <w:r w:rsidR="00444A57">
        <w:rPr>
          <w:noProof/>
        </w:rPr>
        <w:fldChar w:fldCharType="begin"/>
      </w:r>
      <w:r w:rsidR="00444A57">
        <w:rPr>
          <w:noProof/>
        </w:rPr>
        <w:instrText xml:space="preserve"> MERGEFIELD ExtPeriod </w:instrText>
      </w:r>
      <w:r w:rsidR="00444A57">
        <w:rPr>
          <w:noProof/>
        </w:rPr>
        <w:fldChar w:fldCharType="separate"/>
      </w:r>
      <w:r w:rsidR="0011121C">
        <w:rPr>
          <w:noProof/>
        </w:rPr>
        <w:t>«ExtPeriod»</w:t>
      </w:r>
      <w:r w:rsidR="00444A57">
        <w:rPr>
          <w:noProof/>
        </w:rPr>
        <w:fldChar w:fldCharType="end"/>
      </w:r>
      <w:r w:rsidR="00436660">
        <w:t xml:space="preserve"> </w:t>
      </w:r>
      <w:r w:rsidR="00AC7F9D">
        <w:t xml:space="preserve">days </w:t>
      </w:r>
      <w:r w:rsidRPr="00436660">
        <w:t xml:space="preserve">to </w:t>
      </w:r>
      <w:r w:rsidRPr="00C6111B">
        <w:t xml:space="preserve">review the attached information, request additional information and to notify us of your interest, in writing, </w:t>
      </w:r>
      <w:r w:rsidRPr="00436660">
        <w:t>concerning the property as offered.  This review period shall expire on</w:t>
      </w:r>
      <w:r w:rsidR="00436660">
        <w:t xml:space="preserve"> </w:t>
      </w:r>
      <w:r w:rsidR="003F1B3E">
        <w:fldChar w:fldCharType="begin"/>
      </w:r>
      <w:r w:rsidR="003F1B3E">
        <w:instrText xml:space="preserve"> MERGEFIELD RespondBy </w:instrText>
      </w:r>
      <w:r w:rsidR="003F1B3E" w:rsidRPr="00857CEB">
        <w:instrText>\@ "</w:instrText>
      </w:r>
      <w:r w:rsidR="0066448A">
        <w:instrText xml:space="preserve">dddd, </w:instrText>
      </w:r>
      <w:r w:rsidR="003F1B3E" w:rsidRPr="00857CEB">
        <w:instrText xml:space="preserve">MMMM d, yyyy" </w:instrText>
      </w:r>
      <w:r w:rsidR="003F1B3E" w:rsidRPr="00424C98">
        <w:rPr>
          <w:noProof/>
        </w:rPr>
        <w:instrText>\* Charformat</w:instrText>
      </w:r>
      <w:r w:rsidR="003F1B3E">
        <w:instrText xml:space="preserve"> </w:instrText>
      </w:r>
      <w:r w:rsidR="003F1B3E">
        <w:fldChar w:fldCharType="separate"/>
      </w:r>
      <w:r w:rsidR="0011121C">
        <w:rPr>
          <w:noProof/>
        </w:rPr>
        <w:t>«RespondBy»</w:t>
      </w:r>
      <w:r w:rsidR="003F1B3E">
        <w:rPr>
          <w:noProof/>
        </w:rPr>
        <w:fldChar w:fldCharType="end"/>
      </w:r>
      <w:r w:rsidR="00436660">
        <w:t xml:space="preserve"> </w:t>
      </w:r>
      <w:r w:rsidRPr="00436660">
        <w:t xml:space="preserve">without further </w:t>
      </w:r>
      <w:r w:rsidRPr="00C6111B">
        <w:t>notice.  Please be aware that in most</w:t>
      </w:r>
      <w:r>
        <w:t xml:space="preserve"> cases an interest in the property</w:t>
      </w:r>
      <w:r w:rsidRPr="00C6111B">
        <w:t xml:space="preserve"> would require the purchase of the property based on an appraised value or, in a few cases, a cost plus interest basis.  Additionally</w:t>
      </w:r>
      <w:r>
        <w:t>,</w:t>
      </w:r>
      <w:r w:rsidRPr="00C6111B">
        <w:t xml:space="preserve"> we are not interested in a conveyance o</w:t>
      </w:r>
      <w:r w:rsidR="006435B9">
        <w:t>r</w:t>
      </w:r>
      <w:r w:rsidRPr="00C6111B">
        <w:t xml:space="preserve"> any exchange basis.</w:t>
      </w:r>
    </w:p>
    <w:p w14:paraId="7CCD0DB5" w14:textId="77777777" w:rsidR="00093B38" w:rsidRPr="00C6111B" w:rsidRDefault="00093B38" w:rsidP="00093B38"/>
    <w:p w14:paraId="6193E372" w14:textId="71610B64" w:rsidR="00093B38" w:rsidRDefault="00093B38" w:rsidP="00093B38">
      <w:r w:rsidRPr="00C6111B">
        <w:t xml:space="preserve">Should you have an interest in </w:t>
      </w:r>
      <w:r w:rsidR="0031004E">
        <w:rPr>
          <w:noProof/>
        </w:rPr>
        <w:fldChar w:fldCharType="begin"/>
      </w:r>
      <w:r w:rsidR="0031004E">
        <w:rPr>
          <w:noProof/>
        </w:rPr>
        <w:instrText xml:space="preserve"> MERGEFIELD  Acquiringleasing </w:instrText>
      </w:r>
      <w:r w:rsidR="0031004E">
        <w:rPr>
          <w:noProof/>
        </w:rPr>
        <w:fldChar w:fldCharType="separate"/>
      </w:r>
      <w:r w:rsidR="0031004E">
        <w:rPr>
          <w:noProof/>
        </w:rPr>
        <w:t>«Acquiringleasing»</w:t>
      </w:r>
      <w:r w:rsidR="0031004E">
        <w:rPr>
          <w:noProof/>
        </w:rPr>
        <w:fldChar w:fldCharType="end"/>
      </w:r>
      <w:r w:rsidR="00B66C85">
        <w:rPr>
          <w:noProof/>
        </w:rPr>
        <w:t xml:space="preserve"> </w:t>
      </w:r>
      <w:r w:rsidRPr="00C6111B">
        <w:t>the subject property, please contact this office, in writing, on or before the expiration of the review period.  Any other extension for your consideration of this property must be requested, in writing, within the review period and shall be subject to specific written approval from this office.</w:t>
      </w:r>
    </w:p>
    <w:p w14:paraId="01896EA6" w14:textId="77777777" w:rsidR="00093B38" w:rsidRDefault="00093B38" w:rsidP="00093B38"/>
    <w:p w14:paraId="10668ECE" w14:textId="77777777" w:rsidR="00093B38" w:rsidRPr="00C6111B" w:rsidRDefault="00093B38" w:rsidP="00093B38">
      <w:r w:rsidRPr="00C6111B">
        <w:t>If you have no interest in the property, please notify the following individual at your earliest convenience.  In either case, we request you provide all responses to:</w:t>
      </w:r>
    </w:p>
    <w:p w14:paraId="498126AA" w14:textId="77777777" w:rsidR="00093B38" w:rsidRPr="0054717D" w:rsidRDefault="00093B38" w:rsidP="00093B38"/>
    <w:p w14:paraId="7AB52514" w14:textId="45F40652" w:rsidR="00093B38" w:rsidRPr="00B45449" w:rsidRDefault="00444A57" w:rsidP="00D90081">
      <w:pPr>
        <w:ind w:firstLine="720"/>
      </w:pPr>
      <w:r>
        <w:rPr>
          <w:noProof/>
        </w:rPr>
        <w:fldChar w:fldCharType="begin"/>
      </w:r>
      <w:r>
        <w:rPr>
          <w:noProof/>
        </w:rPr>
        <w:instrText xml:space="preserve"> MERGEFIELD Preparer_Title </w:instrText>
      </w:r>
      <w:r>
        <w:rPr>
          <w:noProof/>
        </w:rPr>
        <w:fldChar w:fldCharType="separate"/>
      </w:r>
      <w:r w:rsidR="0011121C" w:rsidRPr="00B45449">
        <w:rPr>
          <w:noProof/>
        </w:rPr>
        <w:t>«Preparer_Title»</w:t>
      </w:r>
      <w:r>
        <w:rPr>
          <w:noProof/>
        </w:rPr>
        <w:fldChar w:fldCharType="end"/>
      </w:r>
      <w:r w:rsidR="007F5521" w:rsidRPr="00B45449">
        <w:t xml:space="preserve"> </w:t>
      </w:r>
      <w:r>
        <w:rPr>
          <w:noProof/>
        </w:rPr>
        <w:fldChar w:fldCharType="begin"/>
      </w:r>
      <w:r>
        <w:rPr>
          <w:noProof/>
        </w:rPr>
        <w:instrText xml:space="preserve"> MERGEFIELD Preparer_Full_Name </w:instrText>
      </w:r>
      <w:r>
        <w:rPr>
          <w:noProof/>
        </w:rPr>
        <w:fldChar w:fldCharType="separate"/>
      </w:r>
      <w:r w:rsidR="0011121C" w:rsidRPr="00B45449">
        <w:rPr>
          <w:noProof/>
        </w:rPr>
        <w:t>«Preparer_Full_Name»</w:t>
      </w:r>
      <w:r>
        <w:rPr>
          <w:noProof/>
        </w:rPr>
        <w:fldChar w:fldCharType="end"/>
      </w:r>
    </w:p>
    <w:p w14:paraId="125C6635" w14:textId="21B6310B" w:rsidR="00093B38" w:rsidRPr="00B45449" w:rsidRDefault="00444A57" w:rsidP="00D90081">
      <w:pPr>
        <w:ind w:firstLine="720"/>
      </w:pPr>
      <w:r>
        <w:rPr>
          <w:noProof/>
        </w:rPr>
        <w:fldChar w:fldCharType="begin"/>
      </w:r>
      <w:r>
        <w:rPr>
          <w:noProof/>
        </w:rPr>
        <w:instrText xml:space="preserve"> MERGEFIELD Preparer_Job_Title </w:instrText>
      </w:r>
      <w:r>
        <w:rPr>
          <w:noProof/>
        </w:rPr>
        <w:fldChar w:fldCharType="separate"/>
      </w:r>
      <w:r w:rsidR="0011121C" w:rsidRPr="00B45449">
        <w:rPr>
          <w:noProof/>
        </w:rPr>
        <w:t>«Preparer_Job_Title»</w:t>
      </w:r>
      <w:r>
        <w:rPr>
          <w:noProof/>
        </w:rPr>
        <w:fldChar w:fldCharType="end"/>
      </w:r>
    </w:p>
    <w:p w14:paraId="7DC9AF21" w14:textId="7270C0AC" w:rsidR="00093B38" w:rsidRPr="00B45449" w:rsidRDefault="00444A57" w:rsidP="00D90081">
      <w:pPr>
        <w:ind w:firstLine="720"/>
      </w:pPr>
      <w:r>
        <w:rPr>
          <w:noProof/>
        </w:rPr>
        <w:fldChar w:fldCharType="begin"/>
      </w:r>
      <w:r>
        <w:rPr>
          <w:noProof/>
        </w:rPr>
        <w:instrText xml:space="preserve"> MERGEFIELD Preparer_Office_Name </w:instrText>
      </w:r>
      <w:r>
        <w:rPr>
          <w:noProof/>
        </w:rPr>
        <w:fldChar w:fldCharType="separate"/>
      </w:r>
      <w:r w:rsidR="0011121C" w:rsidRPr="00B45449">
        <w:rPr>
          <w:noProof/>
        </w:rPr>
        <w:t>«Preparer_Office_Name»</w:t>
      </w:r>
      <w:r>
        <w:rPr>
          <w:noProof/>
        </w:rPr>
        <w:fldChar w:fldCharType="end"/>
      </w:r>
    </w:p>
    <w:p w14:paraId="3D5087D0" w14:textId="354AA40D" w:rsidR="00093B38" w:rsidRPr="00B45449" w:rsidRDefault="00093B38" w:rsidP="00D90081">
      <w:pPr>
        <w:ind w:firstLine="720"/>
      </w:pPr>
      <w:r w:rsidRPr="00B45449">
        <w:t>Maryland Department of Transportation The Secretary’s Office</w:t>
      </w:r>
    </w:p>
    <w:p w14:paraId="55771618" w14:textId="5B52CB53" w:rsidR="00093B38" w:rsidRPr="00B45449" w:rsidRDefault="00444A57" w:rsidP="00D90081">
      <w:pPr>
        <w:ind w:firstLine="720"/>
      </w:pPr>
      <w:r>
        <w:rPr>
          <w:noProof/>
        </w:rPr>
        <w:fldChar w:fldCharType="begin"/>
      </w:r>
      <w:r>
        <w:rPr>
          <w:noProof/>
        </w:rPr>
        <w:instrText xml:space="preserve"> MERGEFIELD Preparer_Address </w:instrText>
      </w:r>
      <w:r>
        <w:rPr>
          <w:noProof/>
        </w:rPr>
        <w:fldChar w:fldCharType="separate"/>
      </w:r>
      <w:r w:rsidR="0011121C" w:rsidRPr="00B45449">
        <w:rPr>
          <w:noProof/>
        </w:rPr>
        <w:t>«Preparer_Address»</w:t>
      </w:r>
      <w:r>
        <w:rPr>
          <w:noProof/>
        </w:rPr>
        <w:fldChar w:fldCharType="end"/>
      </w:r>
      <w:r w:rsidR="00B45449" w:rsidRPr="00B45449">
        <w:t xml:space="preserve">, </w:t>
      </w:r>
      <w:r w:rsidR="0066448A">
        <w:rPr>
          <w:noProof/>
        </w:rPr>
        <w:fldChar w:fldCharType="begin"/>
      </w:r>
      <w:r w:rsidR="0066448A">
        <w:rPr>
          <w:noProof/>
        </w:rPr>
        <w:instrText xml:space="preserve"> MERGEFIELD Preparer_Mail_Stop </w:instrText>
      </w:r>
      <w:r w:rsidR="0066448A">
        <w:rPr>
          <w:noProof/>
        </w:rPr>
        <w:fldChar w:fldCharType="separate"/>
      </w:r>
      <w:r w:rsidR="00B45449" w:rsidRPr="00B45449">
        <w:rPr>
          <w:noProof/>
        </w:rPr>
        <w:t>«Preparer_Mail_Stop»</w:t>
      </w:r>
      <w:r w:rsidR="0066448A">
        <w:rPr>
          <w:noProof/>
        </w:rPr>
        <w:fldChar w:fldCharType="end"/>
      </w:r>
    </w:p>
    <w:p w14:paraId="54978743" w14:textId="1C47B7B1" w:rsidR="00093B38" w:rsidRPr="00B45449" w:rsidRDefault="00D90081" w:rsidP="00093B38">
      <w:r w:rsidRPr="00B45449">
        <w:tab/>
      </w:r>
      <w:r w:rsidR="00444A57">
        <w:rPr>
          <w:noProof/>
        </w:rPr>
        <w:fldChar w:fldCharType="begin"/>
      </w:r>
      <w:r w:rsidR="00444A57">
        <w:rPr>
          <w:noProof/>
        </w:rPr>
        <w:instrText xml:space="preserve"> MERGEFIELD Preparer_City_State_Zip </w:instrText>
      </w:r>
      <w:r w:rsidR="00444A57">
        <w:rPr>
          <w:noProof/>
        </w:rPr>
        <w:fldChar w:fldCharType="separate"/>
      </w:r>
      <w:r w:rsidR="0011121C" w:rsidRPr="00B45449">
        <w:rPr>
          <w:noProof/>
        </w:rPr>
        <w:t>«Preparer_City_State_Zip»</w:t>
      </w:r>
      <w:r w:rsidR="00444A57">
        <w:rPr>
          <w:noProof/>
        </w:rPr>
        <w:fldChar w:fldCharType="end"/>
      </w:r>
    </w:p>
    <w:p w14:paraId="065EC1E5" w14:textId="03AC3C05" w:rsidR="001F2133" w:rsidRPr="00B45449" w:rsidRDefault="001F2133" w:rsidP="00093B38">
      <w:r w:rsidRPr="00B45449">
        <w:tab/>
        <w:t xml:space="preserve">Phone: </w:t>
      </w:r>
      <w:r w:rsidR="00444A57">
        <w:rPr>
          <w:noProof/>
        </w:rPr>
        <w:fldChar w:fldCharType="begin"/>
      </w:r>
      <w:r w:rsidR="00444A57">
        <w:rPr>
          <w:noProof/>
        </w:rPr>
        <w:instrText xml:space="preserve"> MERGEFIELD Preparer_Phone_Number </w:instrText>
      </w:r>
      <w:r w:rsidR="00444A57">
        <w:rPr>
          <w:noProof/>
        </w:rPr>
        <w:fldChar w:fldCharType="separate"/>
      </w:r>
      <w:r w:rsidRPr="00B45449">
        <w:rPr>
          <w:noProof/>
        </w:rPr>
        <w:t>«Preparer_Phone_Number»</w:t>
      </w:r>
      <w:r w:rsidR="00444A57">
        <w:rPr>
          <w:noProof/>
        </w:rPr>
        <w:fldChar w:fldCharType="end"/>
      </w:r>
    </w:p>
    <w:p w14:paraId="60692AA1" w14:textId="15BA316A" w:rsidR="002A49EE" w:rsidRDefault="00093B38" w:rsidP="001F2133">
      <w:pPr>
        <w:ind w:firstLine="720"/>
        <w:rPr>
          <w:noProof/>
        </w:rPr>
      </w:pPr>
      <w:r w:rsidRPr="00B45449">
        <w:t xml:space="preserve">email: </w:t>
      </w:r>
      <w:r w:rsidR="00444A57">
        <w:rPr>
          <w:noProof/>
        </w:rPr>
        <w:fldChar w:fldCharType="begin"/>
      </w:r>
      <w:r w:rsidR="00444A57">
        <w:rPr>
          <w:noProof/>
        </w:rPr>
        <w:instrText xml:space="preserve"> MERGEFIELD Preparer_Email </w:instrText>
      </w:r>
      <w:r w:rsidR="00444A57">
        <w:rPr>
          <w:noProof/>
        </w:rPr>
        <w:fldChar w:fldCharType="separate"/>
      </w:r>
      <w:r w:rsidR="0011121C" w:rsidRPr="00B45449">
        <w:rPr>
          <w:noProof/>
        </w:rPr>
        <w:t>«Preparer_Email»</w:t>
      </w:r>
      <w:r w:rsidR="00444A57">
        <w:rPr>
          <w:noProof/>
        </w:rPr>
        <w:fldChar w:fldCharType="end"/>
      </w:r>
      <w:r w:rsidR="002A49EE">
        <w:rPr>
          <w:noProof/>
        </w:rPr>
        <w:br w:type="page"/>
      </w:r>
    </w:p>
    <w:p w14:paraId="15EBA504" w14:textId="77777777" w:rsidR="00093B38" w:rsidRDefault="00093B38" w:rsidP="00093B38"/>
    <w:p w14:paraId="0C2635D7" w14:textId="77777777" w:rsidR="00093B38" w:rsidRPr="0054717D" w:rsidRDefault="00093B38" w:rsidP="00093B38"/>
    <w:p w14:paraId="30EC331A" w14:textId="77781720" w:rsidR="00093B38" w:rsidRPr="005A6167" w:rsidRDefault="00093B38" w:rsidP="00093B38">
      <w:r w:rsidRPr="005A6167">
        <w:t xml:space="preserve">If you </w:t>
      </w:r>
      <w:r w:rsidR="005F7D0B" w:rsidRPr="005A6167">
        <w:t xml:space="preserve">have any questions </w:t>
      </w:r>
      <w:r w:rsidRPr="005A6167">
        <w:t xml:space="preserve">or need additional information, please do not hesitate to contact me at </w:t>
      </w:r>
      <w:r w:rsidR="00444A57">
        <w:rPr>
          <w:noProof/>
        </w:rPr>
        <w:fldChar w:fldCharType="begin"/>
      </w:r>
      <w:r w:rsidR="00444A57">
        <w:rPr>
          <w:noProof/>
        </w:rPr>
        <w:instrText xml:space="preserve"> MERGEFIELD Preparer_Phone_Number </w:instrText>
      </w:r>
      <w:r w:rsidR="00444A57">
        <w:rPr>
          <w:noProof/>
        </w:rPr>
        <w:fldChar w:fldCharType="separate"/>
      </w:r>
      <w:r w:rsidR="0011121C">
        <w:rPr>
          <w:noProof/>
        </w:rPr>
        <w:t>«Preparer_Phone_Number»</w:t>
      </w:r>
      <w:r w:rsidR="00444A57">
        <w:rPr>
          <w:noProof/>
        </w:rPr>
        <w:fldChar w:fldCharType="end"/>
      </w:r>
      <w:r w:rsidR="002E12E4" w:rsidRPr="005A6167">
        <w:t>, toll free at 866-2</w:t>
      </w:r>
      <w:r w:rsidR="005F7D0B" w:rsidRPr="005A6167">
        <w:t>42-9405</w:t>
      </w:r>
      <w:r w:rsidRPr="005A6167">
        <w:t xml:space="preserve"> or via email at</w:t>
      </w:r>
      <w:r w:rsidR="005A6167">
        <w:t xml:space="preserve"> </w:t>
      </w:r>
      <w:r w:rsidR="00444A57">
        <w:rPr>
          <w:noProof/>
        </w:rPr>
        <w:fldChar w:fldCharType="begin"/>
      </w:r>
      <w:r w:rsidR="00444A57">
        <w:rPr>
          <w:noProof/>
        </w:rPr>
        <w:instrText xml:space="preserve"> MERGEFIELD Preparer_Email </w:instrText>
      </w:r>
      <w:r w:rsidR="00444A57">
        <w:rPr>
          <w:noProof/>
        </w:rPr>
        <w:fldChar w:fldCharType="separate"/>
      </w:r>
      <w:r w:rsidR="0011121C">
        <w:rPr>
          <w:noProof/>
        </w:rPr>
        <w:t>«Preparer_Email»</w:t>
      </w:r>
      <w:r w:rsidR="00444A57">
        <w:rPr>
          <w:noProof/>
        </w:rPr>
        <w:fldChar w:fldCharType="end"/>
      </w:r>
      <w:r w:rsidRPr="005A6167">
        <w:t xml:space="preserve">. </w:t>
      </w:r>
    </w:p>
    <w:p w14:paraId="7071368C" w14:textId="77777777" w:rsidR="00093B38" w:rsidRPr="0054717D" w:rsidRDefault="00093B38" w:rsidP="00093B38"/>
    <w:p w14:paraId="275CC427" w14:textId="3D18C944" w:rsidR="00093B38" w:rsidRDefault="00093B38" w:rsidP="00093B38">
      <w:r>
        <w:t>Sincerely,</w:t>
      </w:r>
    </w:p>
    <w:p w14:paraId="7AEE0712" w14:textId="189247C9" w:rsidR="00923662" w:rsidRDefault="00923662" w:rsidP="00093B38"/>
    <w:p w14:paraId="3ED8A271" w14:textId="17DC9A47" w:rsidR="00923662" w:rsidRDefault="00923662" w:rsidP="00093B38"/>
    <w:p w14:paraId="05174560" w14:textId="68CD3476" w:rsidR="00923662" w:rsidRDefault="00923662" w:rsidP="00093B38"/>
    <w:p w14:paraId="236282BD" w14:textId="77777777" w:rsidR="00923662" w:rsidRDefault="00923662" w:rsidP="00093B38"/>
    <w:p w14:paraId="3767D3A3" w14:textId="4D008555" w:rsidR="00EA7ABD" w:rsidRDefault="00EA7ABD" w:rsidP="00EA7ABD">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p>
    <w:p w14:paraId="252EE789" w14:textId="70299653" w:rsidR="00EA7ABD" w:rsidRDefault="00EA7ABD" w:rsidP="00EA7ABD">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p w14:paraId="0163E31C" w14:textId="0678E6B7" w:rsidR="00EA7ABD" w:rsidRDefault="00EA7ABD" w:rsidP="00EA7ABD">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p w14:paraId="700C5A2C" w14:textId="77777777" w:rsidR="00EA7ABD" w:rsidRDefault="00EA7ABD" w:rsidP="00EA7ABD">
      <w:r>
        <w:t xml:space="preserve"> </w:t>
      </w:r>
    </w:p>
    <w:p w14:paraId="24EC423F" w14:textId="77777777" w:rsidR="00EA7ABD" w:rsidRDefault="00EA7ABD" w:rsidP="00EA7ABD">
      <w:pPr>
        <w:tabs>
          <w:tab w:val="center" w:pos="4680"/>
          <w:tab w:val="left" w:pos="5070"/>
        </w:tabs>
        <w:rPr>
          <w:b/>
          <w:u w:val="single"/>
        </w:rPr>
      </w:pPr>
      <w:r>
        <w:rPr>
          <w:b/>
          <w:u w:val="single"/>
        </w:rPr>
        <w:t>ATTACHMENTS</w:t>
      </w:r>
    </w:p>
    <w:p w14:paraId="16B63E6F" w14:textId="77777777" w:rsidR="00EA7ABD" w:rsidRDefault="00EA7ABD" w:rsidP="00EA7ABD"/>
    <w:p w14:paraId="6885F01A" w14:textId="77777777" w:rsidR="00EA7ABD" w:rsidRDefault="00EA7ABD" w:rsidP="00EA7ABD">
      <w:pPr>
        <w:pStyle w:val="ListParagraph"/>
        <w:spacing w:after="0" w:line="240" w:lineRule="auto"/>
        <w:ind w:left="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list_of_attachments \*charformat </w:instrText>
      </w:r>
      <w:r>
        <w:rPr>
          <w:rFonts w:ascii="Times New Roman" w:hAnsi="Times New Roman"/>
          <w:sz w:val="24"/>
          <w:szCs w:val="24"/>
        </w:rPr>
        <w:fldChar w:fldCharType="separate"/>
      </w:r>
      <w:r>
        <w:rPr>
          <w:rFonts w:ascii="Times New Roman" w:hAnsi="Times New Roman"/>
          <w:noProof/>
          <w:sz w:val="24"/>
          <w:szCs w:val="24"/>
        </w:rPr>
        <w:t>«list_of_attachments»</w:t>
      </w:r>
      <w:r>
        <w:rPr>
          <w:rFonts w:ascii="Times New Roman" w:hAnsi="Times New Roman"/>
          <w:sz w:val="24"/>
          <w:szCs w:val="24"/>
        </w:rPr>
        <w:fldChar w:fldCharType="end"/>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EA7ABD" w14:paraId="3842958E" w14:textId="77777777" w:rsidTr="00EA7ABD">
        <w:tc>
          <w:tcPr>
            <w:tcW w:w="1209" w:type="dxa"/>
            <w:hideMark/>
          </w:tcPr>
          <w:p w14:paraId="75591618" w14:textId="77777777" w:rsidR="00EA7ABD" w:rsidRDefault="00EA7ABD">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75B19233" w14:textId="77777777" w:rsidR="00EA7ABD" w:rsidRDefault="00EA7ABD">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48A09E27" w14:textId="77777777" w:rsidR="005A6167" w:rsidRDefault="005A6167" w:rsidP="00093B38"/>
    <w:sectPr w:rsidR="005A6167" w:rsidSect="00533986">
      <w:headerReference w:type="default" r:id="rId10"/>
      <w:headerReference w:type="first" r:id="rId11"/>
      <w:footerReference w:type="first" r:id="rId12"/>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B394D" w14:textId="77777777" w:rsidR="00E05324" w:rsidRDefault="00E05324" w:rsidP="00D00449">
      <w:r>
        <w:separator/>
      </w:r>
    </w:p>
  </w:endnote>
  <w:endnote w:type="continuationSeparator" w:id="0">
    <w:p w14:paraId="7D12F56F" w14:textId="77777777" w:rsidR="00E05324" w:rsidRDefault="00E05324"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6A6E" w14:textId="5693BF4F" w:rsidR="007F5521" w:rsidRPr="00D96B3A" w:rsidRDefault="007F5521" w:rsidP="00D33D16">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02D946B6" wp14:editId="7CC96E27">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93D444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41E6DCAC" w14:textId="77777777" w:rsidR="007F5521" w:rsidRPr="00B80771" w:rsidRDefault="007F5521" w:rsidP="00D33D16">
    <w:pPr>
      <w:spacing w:before="120" w:line="360" w:lineRule="auto"/>
      <w:ind w:left="-720"/>
      <w:jc w:val="center"/>
      <w:rPr>
        <w:rFonts w:ascii="Century Gothic" w:hAnsi="Century Gothic"/>
        <w:sz w:val="15"/>
        <w:szCs w:val="15"/>
      </w:rPr>
    </w:pPr>
    <w:r>
      <w:rPr>
        <w:rFonts w:ascii="Century Gothic" w:hAnsi="Century Gothic"/>
        <w:sz w:val="15"/>
        <w:szCs w:val="15"/>
      </w:rPr>
      <w:t>7201 Corporate Center Drive, Hanover, Maryland 21076</w:t>
    </w:r>
    <w:r w:rsidRPr="00B80771">
      <w:rPr>
        <w:rFonts w:ascii="Century Gothic" w:hAnsi="Century Gothic"/>
        <w:color w:val="C00000"/>
        <w:sz w:val="15"/>
        <w:szCs w:val="15"/>
      </w:rPr>
      <w:t xml:space="preserve">  |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50AC7CBD" w14:textId="77777777" w:rsidR="007F5521" w:rsidRDefault="007F5521" w:rsidP="00D33D16">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B3753" w14:textId="77777777" w:rsidR="00E05324" w:rsidRDefault="00E05324" w:rsidP="00D00449">
      <w:r>
        <w:separator/>
      </w:r>
    </w:p>
  </w:footnote>
  <w:footnote w:type="continuationSeparator" w:id="0">
    <w:p w14:paraId="75900A1A" w14:textId="77777777" w:rsidR="00E05324" w:rsidRDefault="00E05324"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C62E8" w14:textId="77777777" w:rsidR="00444A57" w:rsidRPr="00CE3132" w:rsidRDefault="00444A57" w:rsidP="00444A57">
    <w:r>
      <w:rPr>
        <w:noProof/>
      </w:rPr>
      <w:fldChar w:fldCharType="begin"/>
    </w:r>
    <w:r>
      <w:rPr>
        <w:noProof/>
      </w:rPr>
      <w:instrText xml:space="preserve"> MERGEFIELD RcpJobTitle </w:instrText>
    </w:r>
    <w:r>
      <w:rPr>
        <w:noProof/>
      </w:rPr>
      <w:fldChar w:fldCharType="separate"/>
    </w:r>
    <w:r>
      <w:rPr>
        <w:noProof/>
      </w:rPr>
      <w:t>«RcpJobTitle»</w:t>
    </w:r>
    <w:r>
      <w:rPr>
        <w:noProof/>
      </w:rPr>
      <w:fldChar w:fldCharType="end"/>
    </w:r>
    <w:r>
      <w:t xml:space="preserve"> </w:t>
    </w:r>
    <w:r>
      <w:rPr>
        <w:noProof/>
      </w:rPr>
      <w:fldChar w:fldCharType="begin"/>
    </w:r>
    <w:r>
      <w:rPr>
        <w:noProof/>
      </w:rPr>
      <w:instrText xml:space="preserve"> MERGEFIELD RcpContact </w:instrText>
    </w:r>
    <w:r>
      <w:rPr>
        <w:noProof/>
      </w:rPr>
      <w:fldChar w:fldCharType="separate"/>
    </w:r>
    <w:r>
      <w:rPr>
        <w:noProof/>
      </w:rPr>
      <w:t>«RcpContact»</w:t>
    </w:r>
    <w:r>
      <w:rPr>
        <w:noProof/>
      </w:rPr>
      <w:fldChar w:fldCharType="end"/>
    </w:r>
  </w:p>
  <w:p w14:paraId="7F5B4215" w14:textId="77777777" w:rsidR="00444A57" w:rsidRPr="00CE3132" w:rsidRDefault="00444A57" w:rsidP="00444A57">
    <w:r w:rsidRPr="00CE3132">
      <w:t>Page Two</w:t>
    </w:r>
  </w:p>
  <w:p w14:paraId="5A4326A9" w14:textId="77777777" w:rsidR="00444A57" w:rsidRDefault="00444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31B9" w14:textId="04D5C148" w:rsidR="007F5521" w:rsidRDefault="007F5521" w:rsidP="00D33D16">
    <w:pPr>
      <w:pStyle w:val="Header"/>
      <w:ind w:left="-720"/>
      <w:jc w:val="center"/>
    </w:pPr>
    <w:r>
      <w:rPr>
        <w:noProof/>
      </w:rPr>
      <w:drawing>
        <wp:anchor distT="0" distB="0" distL="114300" distR="114300" simplePos="0" relativeHeight="251658240" behindDoc="0" locked="1" layoutInCell="1" allowOverlap="1" wp14:anchorId="1594A70C" wp14:editId="7CBD4A3B">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8"/>
    <w:rsid w:val="00075655"/>
    <w:rsid w:val="00093B38"/>
    <w:rsid w:val="00095BBD"/>
    <w:rsid w:val="000C6E44"/>
    <w:rsid w:val="001063E8"/>
    <w:rsid w:val="0011121C"/>
    <w:rsid w:val="00112381"/>
    <w:rsid w:val="00127765"/>
    <w:rsid w:val="001B5CE2"/>
    <w:rsid w:val="001F2133"/>
    <w:rsid w:val="001F234A"/>
    <w:rsid w:val="00253E96"/>
    <w:rsid w:val="002A49EE"/>
    <w:rsid w:val="002E12E4"/>
    <w:rsid w:val="0031004E"/>
    <w:rsid w:val="00363BD7"/>
    <w:rsid w:val="00364BAD"/>
    <w:rsid w:val="003D0AE7"/>
    <w:rsid w:val="003D4E62"/>
    <w:rsid w:val="003E3D53"/>
    <w:rsid w:val="003F1B3E"/>
    <w:rsid w:val="00413591"/>
    <w:rsid w:val="004136DE"/>
    <w:rsid w:val="00436660"/>
    <w:rsid w:val="00444A57"/>
    <w:rsid w:val="00496258"/>
    <w:rsid w:val="004E6B7E"/>
    <w:rsid w:val="00533986"/>
    <w:rsid w:val="005A6167"/>
    <w:rsid w:val="005B49B5"/>
    <w:rsid w:val="005F7D0B"/>
    <w:rsid w:val="006435B9"/>
    <w:rsid w:val="0066448A"/>
    <w:rsid w:val="006A524A"/>
    <w:rsid w:val="006F31E3"/>
    <w:rsid w:val="00725EA0"/>
    <w:rsid w:val="00736F22"/>
    <w:rsid w:val="00740840"/>
    <w:rsid w:val="00774DF9"/>
    <w:rsid w:val="007755D0"/>
    <w:rsid w:val="0078697A"/>
    <w:rsid w:val="007A44AB"/>
    <w:rsid w:val="007E2660"/>
    <w:rsid w:val="007F5521"/>
    <w:rsid w:val="00825B9C"/>
    <w:rsid w:val="008C4D0D"/>
    <w:rsid w:val="008C51D0"/>
    <w:rsid w:val="008F2B37"/>
    <w:rsid w:val="00923662"/>
    <w:rsid w:val="009247C7"/>
    <w:rsid w:val="009562C5"/>
    <w:rsid w:val="009A19C1"/>
    <w:rsid w:val="00A372A2"/>
    <w:rsid w:val="00A85688"/>
    <w:rsid w:val="00AC7F9D"/>
    <w:rsid w:val="00B0278A"/>
    <w:rsid w:val="00B33438"/>
    <w:rsid w:val="00B45449"/>
    <w:rsid w:val="00B4610E"/>
    <w:rsid w:val="00B66C85"/>
    <w:rsid w:val="00BF29BF"/>
    <w:rsid w:val="00C635A0"/>
    <w:rsid w:val="00CA7483"/>
    <w:rsid w:val="00CC3402"/>
    <w:rsid w:val="00CD6F83"/>
    <w:rsid w:val="00CE3132"/>
    <w:rsid w:val="00D00449"/>
    <w:rsid w:val="00D10FD0"/>
    <w:rsid w:val="00D33D16"/>
    <w:rsid w:val="00D73F72"/>
    <w:rsid w:val="00D80498"/>
    <w:rsid w:val="00D823AB"/>
    <w:rsid w:val="00D90081"/>
    <w:rsid w:val="00D93AFD"/>
    <w:rsid w:val="00DE0556"/>
    <w:rsid w:val="00E0348E"/>
    <w:rsid w:val="00E05324"/>
    <w:rsid w:val="00E325AE"/>
    <w:rsid w:val="00E547C5"/>
    <w:rsid w:val="00EA7ABD"/>
    <w:rsid w:val="00F10C77"/>
    <w:rsid w:val="00F14509"/>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0C3A"/>
  <w14:defaultImageDpi w14:val="32767"/>
  <w15:chartTrackingRefBased/>
  <w15:docId w15:val="{01CF8D7B-DDF2-49F2-9F5A-A5F29E8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3B3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093B38"/>
    <w:rPr>
      <w:color w:val="0000FF"/>
      <w:u w:val="single"/>
    </w:rPr>
  </w:style>
  <w:style w:type="paragraph" w:styleId="ListParagraph">
    <w:name w:val="List Paragraph"/>
    <w:basedOn w:val="Normal"/>
    <w:uiPriority w:val="34"/>
    <w:qFormat/>
    <w:rsid w:val="00093B38"/>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093B38"/>
    <w:rPr>
      <w:color w:val="808080"/>
      <w:shd w:val="clear" w:color="auto" w:fill="E6E6E6"/>
    </w:rPr>
  </w:style>
  <w:style w:type="table" w:styleId="TableGrid">
    <w:name w:val="Table Grid"/>
    <w:basedOn w:val="TableNormal"/>
    <w:uiPriority w:val="39"/>
    <w:rsid w:val="00B0278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599215554">
      <w:bodyDiv w:val="1"/>
      <w:marLeft w:val="0"/>
      <w:marRight w:val="0"/>
      <w:marTop w:val="0"/>
      <w:marBottom w:val="0"/>
      <w:divBdr>
        <w:top w:val="none" w:sz="0" w:space="0" w:color="auto"/>
        <w:left w:val="none" w:sz="0" w:space="0" w:color="auto"/>
        <w:bottom w:val="none" w:sz="0" w:space="0" w:color="auto"/>
        <w:right w:val="none" w:sz="0" w:space="0" w:color="auto"/>
      </w:divBdr>
    </w:div>
    <w:div w:id="1113403009">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2.xml><?xml version="1.0" encoding="utf-8"?>
<ds:datastoreItem xmlns:ds="http://schemas.openxmlformats.org/officeDocument/2006/customXml" ds:itemID="{21034861-E05F-4DCB-8E23-CC23D39EF610}">
  <ds:schemaRefs>
    <ds:schemaRef ds:uri="http://schemas.microsoft.com/office/2006/metadata/properties"/>
    <ds:schemaRef ds:uri="http://schemas.microsoft.com/office/infopath/2007/PartnerControls"/>
    <ds:schemaRef ds:uri="080e8734-5247-4bf9-86b0-d35f0d81f97a"/>
  </ds:schemaRefs>
</ds:datastoreItem>
</file>

<file path=customXml/itemProps3.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65</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Links>
    <vt:vector size="12" baseType="variant">
      <vt:variant>
        <vt:i4>7864330</vt:i4>
      </vt:variant>
      <vt:variant>
        <vt:i4>3</vt:i4>
      </vt:variant>
      <vt:variant>
        <vt:i4>0</vt:i4>
      </vt:variant>
      <vt:variant>
        <vt:i4>5</vt:i4>
      </vt:variant>
      <vt:variant>
        <vt:lpwstr>mailto:mhammel3@mdot.state.md.us</vt:lpwstr>
      </vt:variant>
      <vt:variant>
        <vt:lpwstr/>
      </vt: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34</cp:revision>
  <dcterms:created xsi:type="dcterms:W3CDTF">2018-06-15T19:19:00Z</dcterms:created>
  <dcterms:modified xsi:type="dcterms:W3CDTF">2020-12-09T17:44:00Z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