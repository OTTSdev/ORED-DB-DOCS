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2042" w14:textId="77777777" w:rsidR="00FA1FBA" w:rsidRDefault="00FA1FBA" w:rsidP="00737A42"/>
    <w:p w14:paraId="64D07DCF" w14:textId="77777777" w:rsidR="00737A42" w:rsidRPr="00A372A2" w:rsidRDefault="00737A42" w:rsidP="00737A42">
      <w:r>
        <w:fldChar w:fldCharType="begin"/>
      </w:r>
      <w:r>
        <w:instrText xml:space="preserve"> MERGEFIELD Date_of_Preparation </w:instrText>
      </w:r>
      <w:r w:rsidRPr="00857CEB">
        <w:instrText xml:space="preserve">\@ "MMMM d, yyyy" </w:instrText>
      </w:r>
      <w:r w:rsidRPr="00424C98">
        <w:rPr>
          <w:noProof/>
        </w:rPr>
        <w:instrText>\* Charformat</w:instrText>
      </w:r>
      <w:r>
        <w:instrText xml:space="preserve"> </w:instrText>
      </w:r>
      <w:r>
        <w:fldChar w:fldCharType="separate"/>
      </w:r>
      <w:r w:rsidR="00180CA6">
        <w:rPr>
          <w:noProof/>
        </w:rPr>
        <w:t>«Date_of_Preparation»</w:t>
      </w:r>
      <w:r>
        <w:rPr>
          <w:noProof/>
        </w:rPr>
        <w:fldChar w:fldCharType="end"/>
      </w:r>
    </w:p>
    <w:p w14:paraId="2D775587" w14:textId="77777777" w:rsidR="00F13C0A" w:rsidRDefault="00F13C0A" w:rsidP="00F13C0A"/>
    <w:p w14:paraId="5618E206" w14:textId="77777777" w:rsidR="00F13C0A" w:rsidRDefault="00F13C0A" w:rsidP="00F13C0A"/>
    <w:p w14:paraId="13A3F30C" w14:textId="77777777" w:rsidR="00F13C0A" w:rsidRDefault="00F13C0A" w:rsidP="00F13C0A"/>
    <w:p w14:paraId="13AFD84C" w14:textId="77777777" w:rsidR="00F13C0A" w:rsidRPr="00737A42" w:rsidRDefault="00F13C0A" w:rsidP="00F13C0A">
      <w:r w:rsidRPr="00737A42">
        <w:rPr>
          <w:b/>
        </w:rPr>
        <w:t>CERTIFIED MAIL #</w:t>
      </w:r>
      <w:r w:rsidR="00ED6C76" w:rsidRPr="00737A42">
        <w:rPr>
          <w:b/>
        </w:rPr>
        <w:t xml:space="preserve"> </w:t>
      </w:r>
      <w:r w:rsidR="00F80B4A">
        <w:rPr>
          <w:noProof/>
        </w:rPr>
        <w:fldChar w:fldCharType="begin"/>
      </w:r>
      <w:r w:rsidR="00F80B4A">
        <w:rPr>
          <w:noProof/>
        </w:rPr>
        <w:instrText xml:space="preserve"> MERGEFIELD Certified_Mail_1 </w:instrText>
      </w:r>
      <w:r w:rsidR="00F80B4A">
        <w:rPr>
          <w:noProof/>
        </w:rPr>
        <w:fldChar w:fldCharType="separate"/>
      </w:r>
      <w:r w:rsidR="00180CA6">
        <w:rPr>
          <w:noProof/>
        </w:rPr>
        <w:t>«Certified_Mail_1»</w:t>
      </w:r>
      <w:r w:rsidR="00F80B4A">
        <w:rPr>
          <w:noProof/>
        </w:rPr>
        <w:fldChar w:fldCharType="end"/>
      </w:r>
    </w:p>
    <w:p w14:paraId="5C099348" w14:textId="77777777" w:rsidR="00F13C0A" w:rsidRPr="00737A42" w:rsidRDefault="00F13C0A" w:rsidP="00F13C0A">
      <w:r w:rsidRPr="00737A42">
        <w:rPr>
          <w:b/>
        </w:rPr>
        <w:t>CERTIFIED MAIL #</w:t>
      </w:r>
      <w:r w:rsidR="00ED6C76" w:rsidRPr="00737A42">
        <w:rPr>
          <w:b/>
        </w:rPr>
        <w:t xml:space="preserve"> </w:t>
      </w:r>
      <w:r w:rsidR="00737A42" w:rsidRPr="00031340">
        <w:fldChar w:fldCharType="begin"/>
      </w:r>
      <w:r w:rsidR="00737A42" w:rsidRPr="00031340">
        <w:instrText xml:space="preserve"> MERGEFIELD Certified_Mail_</w:instrText>
      </w:r>
      <w:r w:rsidR="00737A42">
        <w:instrText>2</w:instrText>
      </w:r>
      <w:r w:rsidR="00737A42" w:rsidRPr="00031340">
        <w:instrText xml:space="preserve"> </w:instrText>
      </w:r>
      <w:r w:rsidR="00737A42" w:rsidRPr="00031340">
        <w:fldChar w:fldCharType="separate"/>
      </w:r>
      <w:r w:rsidR="00180CA6">
        <w:rPr>
          <w:noProof/>
        </w:rPr>
        <w:t>«Certified_Mail_2»</w:t>
      </w:r>
      <w:r w:rsidR="00737A42" w:rsidRPr="00031340">
        <w:fldChar w:fldCharType="end"/>
      </w:r>
    </w:p>
    <w:p w14:paraId="7664096B" w14:textId="77777777" w:rsidR="00F13C0A" w:rsidRPr="00ED6C76" w:rsidRDefault="00F13C0A" w:rsidP="00F13C0A">
      <w:pPr>
        <w:rPr>
          <w:b/>
        </w:rPr>
      </w:pPr>
      <w:r w:rsidRPr="00ED6C76">
        <w:rPr>
          <w:b/>
        </w:rPr>
        <w:t>RETURN RECEIPT REQUESTED</w:t>
      </w:r>
    </w:p>
    <w:p w14:paraId="76CA4D05" w14:textId="77777777" w:rsidR="00F13C0A" w:rsidRDefault="00F13C0A" w:rsidP="00F13C0A"/>
    <w:p w14:paraId="49F9C276" w14:textId="77777777" w:rsidR="00F13C0A" w:rsidRDefault="00F13C0A" w:rsidP="00F13C0A"/>
    <w:p w14:paraId="0DA5F646" w14:textId="77777777" w:rsidR="00F13C0A" w:rsidRDefault="00F13C0A" w:rsidP="00F13C0A"/>
    <w:p w14:paraId="32E580E5" w14:textId="77777777" w:rsidR="00F13C0A" w:rsidRDefault="00F13C0A" w:rsidP="00F13C0A">
      <w:r>
        <w:t xml:space="preserve">The Honorable Edward J. </w:t>
      </w:r>
      <w:proofErr w:type="spellStart"/>
      <w:r>
        <w:t>Kasemeyer</w:t>
      </w:r>
      <w:proofErr w:type="spellEnd"/>
    </w:p>
    <w:p w14:paraId="298EA424" w14:textId="77777777" w:rsidR="00F13C0A" w:rsidRDefault="00F13C0A" w:rsidP="00F13C0A">
      <w:r>
        <w:t>Chair, Senate Budget and Taxation Committee</w:t>
      </w:r>
    </w:p>
    <w:p w14:paraId="603BAF79" w14:textId="77777777" w:rsidR="00F13C0A" w:rsidRDefault="00F13C0A" w:rsidP="00F13C0A">
      <w:r>
        <w:t>Senate of Maryland</w:t>
      </w:r>
    </w:p>
    <w:p w14:paraId="6CC7B036" w14:textId="77777777" w:rsidR="00F13C0A" w:rsidRDefault="00F13C0A" w:rsidP="00F13C0A">
      <w:r>
        <w:t>Miller Senate Office Building, 3 West Wing</w:t>
      </w:r>
    </w:p>
    <w:p w14:paraId="43C0001A" w14:textId="77777777" w:rsidR="00F13C0A" w:rsidRDefault="00F13C0A" w:rsidP="00F13C0A">
      <w:r>
        <w:t>11 Bladen Street</w:t>
      </w:r>
    </w:p>
    <w:p w14:paraId="37D0C248" w14:textId="77777777" w:rsidR="00F13C0A" w:rsidRDefault="00F13C0A" w:rsidP="00F13C0A">
      <w:r>
        <w:t>Annapolis MD  21401</w:t>
      </w:r>
    </w:p>
    <w:p w14:paraId="5EBA2004" w14:textId="77777777" w:rsidR="00F13C0A" w:rsidRDefault="00F13C0A" w:rsidP="00F13C0A"/>
    <w:p w14:paraId="256B2DD2" w14:textId="77777777" w:rsidR="00F13C0A" w:rsidRDefault="00F13C0A" w:rsidP="00F13C0A">
      <w:r>
        <w:t>The Honorable Maggie McIntosh</w:t>
      </w:r>
    </w:p>
    <w:p w14:paraId="1BC98824" w14:textId="77777777" w:rsidR="00F13C0A" w:rsidRDefault="00F13C0A" w:rsidP="00F13C0A">
      <w:r>
        <w:t>Chair, House Appropriations Committee</w:t>
      </w:r>
    </w:p>
    <w:p w14:paraId="1D787F0F" w14:textId="77777777" w:rsidR="00F13C0A" w:rsidRDefault="00F13C0A" w:rsidP="00F13C0A">
      <w:r>
        <w:t>Maryland House of Delegates</w:t>
      </w:r>
    </w:p>
    <w:p w14:paraId="32AF1BD8" w14:textId="77777777" w:rsidR="00F13C0A" w:rsidRDefault="00F13C0A" w:rsidP="00F13C0A">
      <w:r>
        <w:t>House Office Building, Room 121</w:t>
      </w:r>
    </w:p>
    <w:p w14:paraId="02CC0C8F" w14:textId="77777777" w:rsidR="00F13C0A" w:rsidRDefault="00F13C0A" w:rsidP="00F13C0A">
      <w:r>
        <w:t>6 Bladen Street</w:t>
      </w:r>
    </w:p>
    <w:p w14:paraId="690A6A51" w14:textId="77777777" w:rsidR="00F13C0A" w:rsidRDefault="00F13C0A" w:rsidP="00F13C0A">
      <w:r>
        <w:t>Annapolis MD  21401</w:t>
      </w:r>
    </w:p>
    <w:p w14:paraId="4F9D9140" w14:textId="77777777" w:rsidR="00F13C0A" w:rsidRDefault="00F13C0A" w:rsidP="00F13C0A"/>
    <w:p w14:paraId="6ADA1D56" w14:textId="77777777" w:rsidR="00F13C0A" w:rsidRDefault="00F13C0A" w:rsidP="00F13C0A">
      <w:r>
        <w:t xml:space="preserve">Dear </w:t>
      </w:r>
      <w:proofErr w:type="gramStart"/>
      <w:r>
        <w:t>Chair</w:t>
      </w:r>
      <w:proofErr w:type="gramEnd"/>
      <w:r>
        <w:t xml:space="preserve"> </w:t>
      </w:r>
      <w:proofErr w:type="spellStart"/>
      <w:r>
        <w:t>Kasemeyer</w:t>
      </w:r>
      <w:proofErr w:type="spellEnd"/>
      <w:r>
        <w:t xml:space="preserve"> and Chair McIntosh:</w:t>
      </w:r>
    </w:p>
    <w:p w14:paraId="4CA46B52" w14:textId="77777777" w:rsidR="00F13C0A" w:rsidRDefault="00F13C0A" w:rsidP="00F13C0A"/>
    <w:p w14:paraId="5AB60506" w14:textId="77777777" w:rsidR="00F13C0A" w:rsidRDefault="00F13C0A" w:rsidP="00F13C0A">
      <w:r>
        <w:t xml:space="preserve">This letter is to provide Confirmation of Prior Legislative Notice </w:t>
      </w:r>
      <w:r w:rsidRPr="00737A42">
        <w:t>regarding</w:t>
      </w:r>
      <w:r w:rsidR="00FF43E8">
        <w:t xml:space="preserve"> MC #</w:t>
      </w:r>
      <w:r w:rsidRPr="00737A42">
        <w:t xml:space="preserve"> </w:t>
      </w:r>
      <w:r w:rsidR="00F80B4A">
        <w:rPr>
          <w:noProof/>
        </w:rPr>
        <w:fldChar w:fldCharType="begin"/>
      </w:r>
      <w:r w:rsidR="00F80B4A">
        <w:rPr>
          <w:noProof/>
        </w:rPr>
        <w:instrText xml:space="preserve"> MERGEFIELD tblMCMainMcId </w:instrText>
      </w:r>
      <w:r w:rsidR="00F80B4A">
        <w:rPr>
          <w:noProof/>
        </w:rPr>
        <w:fldChar w:fldCharType="separate"/>
      </w:r>
      <w:r w:rsidR="00180CA6">
        <w:rPr>
          <w:noProof/>
        </w:rPr>
        <w:t>«tblMCMainMcId»</w:t>
      </w:r>
      <w:r w:rsidR="00F80B4A">
        <w:rPr>
          <w:noProof/>
        </w:rPr>
        <w:fldChar w:fldCharType="end"/>
      </w:r>
      <w:r w:rsidRPr="00737A42">
        <w:t xml:space="preserve"> </w:t>
      </w:r>
      <w:r>
        <w:t xml:space="preserve">identified as the </w:t>
      </w:r>
      <w:r w:rsidRPr="00737A42">
        <w:t>former</w:t>
      </w:r>
      <w:r w:rsidR="00737A42">
        <w:t xml:space="preserve"> </w:t>
      </w:r>
      <w:r w:rsidR="00F80B4A">
        <w:rPr>
          <w:noProof/>
        </w:rPr>
        <w:fldChar w:fldCharType="begin"/>
      </w:r>
      <w:r w:rsidR="00F80B4A">
        <w:rPr>
          <w:noProof/>
        </w:rPr>
        <w:instrText xml:space="preserve"> MERGEFIELD Property_Name </w:instrText>
      </w:r>
      <w:r w:rsidR="00F80B4A">
        <w:rPr>
          <w:noProof/>
        </w:rPr>
        <w:fldChar w:fldCharType="separate"/>
      </w:r>
      <w:r w:rsidR="00180CA6">
        <w:rPr>
          <w:noProof/>
        </w:rPr>
        <w:t>«Property_Name»</w:t>
      </w:r>
      <w:r w:rsidR="00F80B4A">
        <w:rPr>
          <w:noProof/>
        </w:rPr>
        <w:fldChar w:fldCharType="end"/>
      </w:r>
      <w:r w:rsidRPr="00737A42">
        <w:t xml:space="preserve"> property</w:t>
      </w:r>
      <w:r>
        <w:t>, Item No</w:t>
      </w:r>
      <w:r w:rsidR="00A2734F">
        <w:t>(</w:t>
      </w:r>
      <w:r w:rsidR="00A2734F" w:rsidRPr="00737A42">
        <w:t>s)</w:t>
      </w:r>
      <w:r w:rsidRPr="00737A42">
        <w:t xml:space="preserve">. </w:t>
      </w:r>
      <w:r w:rsidR="00F80B4A">
        <w:rPr>
          <w:noProof/>
        </w:rPr>
        <w:fldChar w:fldCharType="begin"/>
      </w:r>
      <w:r w:rsidR="00F80B4A">
        <w:rPr>
          <w:noProof/>
        </w:rPr>
        <w:instrText xml:space="preserve"> MERGEFIELD TBU_Item_s </w:instrText>
      </w:r>
      <w:r w:rsidR="00F80B4A">
        <w:rPr>
          <w:noProof/>
        </w:rPr>
        <w:fldChar w:fldCharType="separate"/>
      </w:r>
      <w:r w:rsidR="00180CA6">
        <w:rPr>
          <w:noProof/>
        </w:rPr>
        <w:t>«TBU_Item_s»</w:t>
      </w:r>
      <w:r w:rsidR="00F80B4A">
        <w:rPr>
          <w:noProof/>
        </w:rPr>
        <w:fldChar w:fldCharType="end"/>
      </w:r>
      <w:r w:rsidRPr="00737A42">
        <w:t>.</w:t>
      </w:r>
    </w:p>
    <w:p w14:paraId="13EBA806" w14:textId="77777777" w:rsidR="00F13C0A" w:rsidRDefault="00F13C0A" w:rsidP="00F13C0A"/>
    <w:p w14:paraId="5299B6C9" w14:textId="77777777" w:rsidR="00F13C0A" w:rsidRPr="00737A42" w:rsidRDefault="00F13C0A" w:rsidP="00F13C0A">
      <w:r>
        <w:t xml:space="preserve">By </w:t>
      </w:r>
      <w:r w:rsidR="00657C7C">
        <w:t xml:space="preserve">the </w:t>
      </w:r>
      <w:r>
        <w:t xml:space="preserve">direction of the Secretary Maryland Department of Transportation, and in accordance with the State Finance and Procurement Article, Section 10-305, regarding transfers of State real or personal property – in general, attached as a matter of confirmation of prior notice is a copy of the original notice forwarded to the Committees </w:t>
      </w:r>
      <w:r w:rsidRPr="00737A42">
        <w:t xml:space="preserve">on </w:t>
      </w:r>
      <w:r w:rsidR="00737A42">
        <w:fldChar w:fldCharType="begin"/>
      </w:r>
      <w:r w:rsidR="00737A42">
        <w:instrText xml:space="preserve"> MERGEFIELD Date_of_Preparation </w:instrText>
      </w:r>
      <w:r w:rsidR="00737A42" w:rsidRPr="00857CEB">
        <w:instrText xml:space="preserve">\@ "MMMM d, yyyy" </w:instrText>
      </w:r>
      <w:r w:rsidR="00737A42" w:rsidRPr="00424C98">
        <w:rPr>
          <w:noProof/>
        </w:rPr>
        <w:instrText>\* Charformat</w:instrText>
      </w:r>
      <w:r w:rsidR="00737A42">
        <w:instrText xml:space="preserve"> </w:instrText>
      </w:r>
      <w:r w:rsidR="00737A42">
        <w:fldChar w:fldCharType="separate"/>
      </w:r>
      <w:r w:rsidR="00180CA6">
        <w:rPr>
          <w:noProof/>
        </w:rPr>
        <w:t>«Date_of_Preparation»</w:t>
      </w:r>
      <w:r w:rsidR="00737A42">
        <w:rPr>
          <w:noProof/>
        </w:rPr>
        <w:fldChar w:fldCharType="end"/>
      </w:r>
      <w:r w:rsidRPr="00737A42">
        <w:t xml:space="preserve">.  Please </w:t>
      </w:r>
      <w:r>
        <w:t>accept the attached as notice fulfilling the requirements of the sectio</w:t>
      </w:r>
      <w:r w:rsidRPr="00737A42">
        <w:t xml:space="preserve">n as of </w:t>
      </w:r>
      <w:r w:rsidR="00FA1FBA">
        <w:fldChar w:fldCharType="begin"/>
      </w:r>
      <w:r w:rsidR="00FA1FBA">
        <w:instrText xml:space="preserve"> MERGEFIELD DatePrepPlus45</w:instrText>
      </w:r>
      <w:r w:rsidR="00F46265">
        <w:instrText xml:space="preserve"> </w:instrText>
      </w:r>
      <w:r w:rsidR="00F46265" w:rsidRPr="00857CEB">
        <w:instrText xml:space="preserve">\@ "MMMM d, yyyy" </w:instrText>
      </w:r>
      <w:r w:rsidR="00F46265" w:rsidRPr="00424C98">
        <w:rPr>
          <w:noProof/>
        </w:rPr>
        <w:instrText>\* Charformat</w:instrText>
      </w:r>
      <w:r w:rsidR="00FA1FBA">
        <w:instrText xml:space="preserve"> </w:instrText>
      </w:r>
      <w:r w:rsidR="00FA1FBA">
        <w:fldChar w:fldCharType="separate"/>
      </w:r>
      <w:r w:rsidR="00F46265">
        <w:rPr>
          <w:noProof/>
        </w:rPr>
        <w:t>«DatePrepPlus45»</w:t>
      </w:r>
      <w:r w:rsidR="00FA1FBA">
        <w:rPr>
          <w:noProof/>
        </w:rPr>
        <w:fldChar w:fldCharType="end"/>
      </w:r>
      <w:r w:rsidRPr="00737A42">
        <w:t>.</w:t>
      </w:r>
    </w:p>
    <w:p w14:paraId="6E06173B" w14:textId="77777777" w:rsidR="00ED6C76" w:rsidRDefault="00ED6C76" w:rsidP="00ED6C76">
      <w:r>
        <w:br w:type="page"/>
      </w:r>
      <w:r>
        <w:lastRenderedPageBreak/>
        <w:t xml:space="preserve">The Honorable Edward J. </w:t>
      </w:r>
      <w:proofErr w:type="spellStart"/>
      <w:r>
        <w:t>Kasemeyer</w:t>
      </w:r>
      <w:proofErr w:type="spellEnd"/>
    </w:p>
    <w:p w14:paraId="7AB626F2" w14:textId="77777777" w:rsidR="00ED6C76" w:rsidRDefault="00ED6C76" w:rsidP="00ED6C76">
      <w:r>
        <w:t>The Honorable Maggie McIntosh</w:t>
      </w:r>
    </w:p>
    <w:p w14:paraId="3900FD23" w14:textId="77777777" w:rsidR="00ED6C76" w:rsidRDefault="00ED6C76" w:rsidP="00ED6C76">
      <w:r>
        <w:t>Page Two</w:t>
      </w:r>
    </w:p>
    <w:p w14:paraId="75FBFEDA" w14:textId="77777777" w:rsidR="00ED6C76" w:rsidRDefault="00ED6C76" w:rsidP="00ED6C76"/>
    <w:p w14:paraId="5F6CFAE9" w14:textId="77777777" w:rsidR="00ED6C76" w:rsidRDefault="00ED6C76" w:rsidP="00ED6C76"/>
    <w:p w14:paraId="72E2B773" w14:textId="77777777" w:rsidR="00202C29" w:rsidRPr="003A3F5C" w:rsidRDefault="000B51D4" w:rsidP="00202C29">
      <w:r>
        <w:rPr>
          <w:noProof/>
        </w:rPr>
        <w:fldChar w:fldCharType="begin"/>
      </w:r>
      <w:r>
        <w:rPr>
          <w:noProof/>
        </w:rPr>
        <w:instrText xml:space="preserve"> MERGEFIELD Transaction_Background </w:instrText>
      </w:r>
      <w:r>
        <w:rPr>
          <w:noProof/>
        </w:rPr>
        <w:fldChar w:fldCharType="separate"/>
      </w:r>
      <w:r w:rsidR="00180CA6">
        <w:rPr>
          <w:noProof/>
        </w:rPr>
        <w:t>«Transaction_Background»</w:t>
      </w:r>
      <w:r>
        <w:rPr>
          <w:noProof/>
        </w:rPr>
        <w:fldChar w:fldCharType="end"/>
      </w:r>
    </w:p>
    <w:p w14:paraId="7EA4ABD0" w14:textId="77777777" w:rsidR="00F13C0A" w:rsidRDefault="00F13C0A" w:rsidP="00F13C0A"/>
    <w:p w14:paraId="0E604047" w14:textId="77777777" w:rsidR="00202C29" w:rsidRPr="003A3F5C" w:rsidRDefault="00202C29" w:rsidP="00202C29">
      <w:pPr>
        <w:pStyle w:val="BodyTextIndent"/>
        <w:spacing w:after="0"/>
        <w:ind w:left="0"/>
      </w:pPr>
      <w:r>
        <w:t xml:space="preserve">Your time and consideration are very much appreciated.  If you have any questions or require additional information, please feel free to contact me </w:t>
      </w:r>
      <w:r w:rsidRPr="003A3F5C">
        <w:t xml:space="preserve">at </w:t>
      </w:r>
      <w:r w:rsidR="000B51D4">
        <w:rPr>
          <w:noProof/>
        </w:rPr>
        <w:fldChar w:fldCharType="begin"/>
      </w:r>
      <w:r w:rsidR="000B51D4">
        <w:rPr>
          <w:noProof/>
        </w:rPr>
        <w:instrText xml:space="preserve"> MERGEFIELD Preparer_Phone_Number </w:instrText>
      </w:r>
      <w:r w:rsidR="000B51D4">
        <w:rPr>
          <w:noProof/>
        </w:rPr>
        <w:fldChar w:fldCharType="separate"/>
      </w:r>
      <w:r w:rsidR="00180CA6">
        <w:rPr>
          <w:noProof/>
        </w:rPr>
        <w:t>«Preparer_Phone_Number»</w:t>
      </w:r>
      <w:r w:rsidR="000B51D4">
        <w:rPr>
          <w:noProof/>
        </w:rPr>
        <w:fldChar w:fldCharType="end"/>
      </w:r>
      <w:r w:rsidRPr="003A3F5C">
        <w:t xml:space="preserve">, </w:t>
      </w:r>
      <w:r>
        <w:t xml:space="preserve">toll free at 866-242-9405 or via email </w:t>
      </w:r>
      <w:r w:rsidRPr="003A3F5C">
        <w:t xml:space="preserve">at </w:t>
      </w:r>
      <w:r w:rsidR="000B51D4">
        <w:rPr>
          <w:noProof/>
        </w:rPr>
        <w:fldChar w:fldCharType="begin"/>
      </w:r>
      <w:r w:rsidR="000B51D4">
        <w:rPr>
          <w:noProof/>
        </w:rPr>
        <w:instrText xml:space="preserve"> MERGEFIELD Preparer_Email </w:instrText>
      </w:r>
      <w:r w:rsidR="000B51D4">
        <w:rPr>
          <w:noProof/>
        </w:rPr>
        <w:fldChar w:fldCharType="separate"/>
      </w:r>
      <w:r w:rsidR="00180CA6">
        <w:rPr>
          <w:noProof/>
        </w:rPr>
        <w:t>«Preparer_Email»</w:t>
      </w:r>
      <w:r w:rsidR="000B51D4">
        <w:rPr>
          <w:noProof/>
        </w:rPr>
        <w:fldChar w:fldCharType="end"/>
      </w:r>
      <w:r w:rsidRPr="003A3F5C">
        <w:t>.</w:t>
      </w:r>
    </w:p>
    <w:p w14:paraId="1D8EA50F" w14:textId="77777777" w:rsidR="00F13C0A" w:rsidRDefault="00F13C0A" w:rsidP="00F13C0A">
      <w:pPr>
        <w:pStyle w:val="BodyTextIndent"/>
        <w:spacing w:after="0"/>
        <w:ind w:left="0"/>
      </w:pPr>
    </w:p>
    <w:p w14:paraId="045EEBF2" w14:textId="77777777" w:rsidR="00F13C0A" w:rsidRDefault="00F13C0A" w:rsidP="00F13C0A">
      <w:r>
        <w:t>Sincerely,</w:t>
      </w:r>
    </w:p>
    <w:p w14:paraId="488E5EEE" w14:textId="77777777" w:rsidR="00F13C0A" w:rsidRDefault="00F13C0A" w:rsidP="00F13C0A"/>
    <w:p w14:paraId="18DCBD42" w14:textId="77777777" w:rsidR="00F13C0A" w:rsidRDefault="00F13C0A" w:rsidP="00F13C0A"/>
    <w:p w14:paraId="67555CEC" w14:textId="77777777" w:rsidR="00F13C0A" w:rsidRDefault="00F13C0A" w:rsidP="00F13C0A"/>
    <w:p w14:paraId="50DAC2AB" w14:textId="77777777" w:rsidR="00202C29" w:rsidRPr="005A6167" w:rsidRDefault="000B51D4" w:rsidP="00202C29">
      <w:r>
        <w:rPr>
          <w:noProof/>
        </w:rPr>
        <w:fldChar w:fldCharType="begin"/>
      </w:r>
      <w:r>
        <w:rPr>
          <w:noProof/>
        </w:rPr>
        <w:instrText xml:space="preserve"> MERGEFIELD Preparer_Full_Name </w:instrText>
      </w:r>
      <w:r>
        <w:rPr>
          <w:noProof/>
        </w:rPr>
        <w:fldChar w:fldCharType="separate"/>
      </w:r>
      <w:r w:rsidR="00180CA6">
        <w:rPr>
          <w:noProof/>
        </w:rPr>
        <w:t>«Preparer_Full_Name»</w:t>
      </w:r>
      <w:r>
        <w:rPr>
          <w:noProof/>
        </w:rPr>
        <w:fldChar w:fldCharType="end"/>
      </w:r>
    </w:p>
    <w:p w14:paraId="736AFA67" w14:textId="77777777" w:rsidR="00202C29" w:rsidRPr="005A6167" w:rsidRDefault="000B51D4" w:rsidP="00202C29">
      <w:r>
        <w:rPr>
          <w:noProof/>
        </w:rPr>
        <w:fldChar w:fldCharType="begin"/>
      </w:r>
      <w:r>
        <w:rPr>
          <w:noProof/>
        </w:rPr>
        <w:instrText xml:space="preserve"> MERGEFIELD Preparer_Job_Title </w:instrText>
      </w:r>
      <w:r>
        <w:rPr>
          <w:noProof/>
        </w:rPr>
        <w:fldChar w:fldCharType="separate"/>
      </w:r>
      <w:r w:rsidR="00180CA6">
        <w:rPr>
          <w:noProof/>
        </w:rPr>
        <w:t>«Preparer_Job_Title»</w:t>
      </w:r>
      <w:r>
        <w:rPr>
          <w:noProof/>
        </w:rPr>
        <w:fldChar w:fldCharType="end"/>
      </w:r>
    </w:p>
    <w:p w14:paraId="6A152AEA" w14:textId="77777777" w:rsidR="00202C29" w:rsidRPr="005A6167" w:rsidRDefault="000B51D4" w:rsidP="00202C29">
      <w:r>
        <w:rPr>
          <w:noProof/>
        </w:rPr>
        <w:fldChar w:fldCharType="begin"/>
      </w:r>
      <w:r>
        <w:rPr>
          <w:noProof/>
        </w:rPr>
        <w:instrText xml:space="preserve"> MERGEFIELD Preparer_Office_Name </w:instrText>
      </w:r>
      <w:r>
        <w:rPr>
          <w:noProof/>
        </w:rPr>
        <w:fldChar w:fldCharType="separate"/>
      </w:r>
      <w:r w:rsidR="00180CA6">
        <w:rPr>
          <w:noProof/>
        </w:rPr>
        <w:t>«Preparer_Office_Name»</w:t>
      </w:r>
      <w:r>
        <w:rPr>
          <w:noProof/>
        </w:rPr>
        <w:fldChar w:fldCharType="end"/>
      </w:r>
    </w:p>
    <w:p w14:paraId="491C499E" w14:textId="77777777" w:rsidR="00F13C0A" w:rsidRDefault="00F13C0A" w:rsidP="00F13C0A"/>
    <w:p w14:paraId="0E668C15" w14:textId="77777777" w:rsidR="00F80B4A" w:rsidRDefault="00F80B4A" w:rsidP="00F80B4A">
      <w:r>
        <w:t>Attachments</w:t>
      </w:r>
    </w:p>
    <w:p w14:paraId="0272D554" w14:textId="1EACF7FC" w:rsidR="000D57EE" w:rsidRDefault="000D57EE" w:rsidP="00ED546D"/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116"/>
      </w:tblGrid>
      <w:tr w:rsidR="00BF5D99" w14:paraId="6A2CCE74" w14:textId="77777777" w:rsidTr="008D3F1C">
        <w:tc>
          <w:tcPr>
            <w:tcW w:w="9332" w:type="dxa"/>
            <w:gridSpan w:val="2"/>
            <w:tcMar>
              <w:left w:w="0" w:type="dxa"/>
              <w:right w:w="0" w:type="dxa"/>
            </w:tcMar>
          </w:tcPr>
          <w:p w14:paraId="0B55806F" w14:textId="77777777" w:rsidR="00BF5D99" w:rsidRPr="0012599B" w:rsidRDefault="00BF5D99" w:rsidP="008D3F1C">
            <w:pPr>
              <w:rPr>
                <w:noProof/>
              </w:rPr>
            </w:pPr>
            <w:r w:rsidRPr="00736EB3">
              <w:fldChar w:fldCharType="begin"/>
            </w:r>
            <w:r w:rsidRPr="00736EB3">
              <w:instrText xml:space="preserve"> MERGEFIELD  list_of_attachments \*charformat </w:instrText>
            </w:r>
            <w:r w:rsidRPr="00736EB3">
              <w:fldChar w:fldCharType="separate"/>
            </w:r>
            <w:r w:rsidRPr="00736EB3">
              <w:rPr>
                <w:noProof/>
              </w:rPr>
              <w:t>«list_of_attachments»</w:t>
            </w:r>
            <w:r w:rsidRPr="00736EB3">
              <w:fldChar w:fldCharType="end"/>
            </w:r>
          </w:p>
        </w:tc>
      </w:tr>
      <w:tr w:rsidR="00BF5D99" w14:paraId="00D5DCBD" w14:textId="77777777" w:rsidTr="008D3F1C">
        <w:tc>
          <w:tcPr>
            <w:tcW w:w="1216" w:type="dxa"/>
            <w:tcMar>
              <w:left w:w="0" w:type="dxa"/>
              <w:right w:w="0" w:type="dxa"/>
            </w:tcMar>
          </w:tcPr>
          <w:p w14:paraId="53F937D1" w14:textId="77777777" w:rsidR="00BF5D99" w:rsidRDefault="00BF5D99" w:rsidP="008D3F1C">
            <w:r w:rsidRPr="0012599B">
              <w:rPr>
                <w:noProof/>
              </w:rPr>
              <w:fldChar w:fldCharType="begin"/>
            </w:r>
            <w:r w:rsidRPr="0012599B">
              <w:rPr>
                <w:noProof/>
              </w:rPr>
              <w:instrText xml:space="preserve"> MERGEFIELD ccLabel </w:instrText>
            </w:r>
            <w:r w:rsidRPr="0012599B">
              <w:rPr>
                <w:noProof/>
              </w:rPr>
              <w:fldChar w:fldCharType="separate"/>
            </w:r>
            <w:r w:rsidRPr="0012599B">
              <w:rPr>
                <w:noProof/>
              </w:rPr>
              <w:t>«ccLabel»</w:t>
            </w:r>
            <w:r w:rsidRPr="0012599B">
              <w:rPr>
                <w:noProof/>
              </w:rPr>
              <w:fldChar w:fldCharType="end"/>
            </w:r>
          </w:p>
        </w:tc>
        <w:tc>
          <w:tcPr>
            <w:tcW w:w="8116" w:type="dxa"/>
            <w:tcMar>
              <w:left w:w="0" w:type="dxa"/>
              <w:right w:w="0" w:type="dxa"/>
            </w:tcMar>
          </w:tcPr>
          <w:p w14:paraId="1ADF3A8C" w14:textId="77777777" w:rsidR="00BF5D99" w:rsidRDefault="00BF5D99" w:rsidP="008D3F1C">
            <w:pPr>
              <w:rPr>
                <w:noProof/>
              </w:rPr>
            </w:pPr>
            <w:r w:rsidRPr="0012599B">
              <w:rPr>
                <w:noProof/>
              </w:rPr>
              <w:fldChar w:fldCharType="begin"/>
            </w:r>
            <w:r w:rsidRPr="0012599B">
              <w:rPr>
                <w:noProof/>
              </w:rPr>
              <w:instrText xml:space="preserve"> MERGEFIELD cc1 </w:instrText>
            </w:r>
            <w:r w:rsidRPr="0012599B">
              <w:rPr>
                <w:noProof/>
              </w:rPr>
              <w:fldChar w:fldCharType="separate"/>
            </w:r>
            <w:r w:rsidRPr="0012599B">
              <w:rPr>
                <w:noProof/>
              </w:rPr>
              <w:t>«cc1»</w:t>
            </w:r>
            <w:r w:rsidRPr="0012599B">
              <w:rPr>
                <w:noProof/>
              </w:rPr>
              <w:fldChar w:fldCharType="end"/>
            </w:r>
          </w:p>
        </w:tc>
      </w:tr>
    </w:tbl>
    <w:p w14:paraId="6CB232D8" w14:textId="77777777" w:rsidR="00BF5D99" w:rsidRDefault="00BF5D99" w:rsidP="00ED546D">
      <w:bookmarkStart w:id="0" w:name="_GoBack"/>
      <w:bookmarkEnd w:id="0"/>
    </w:p>
    <w:sectPr w:rsidR="00BF5D99" w:rsidSect="00533986">
      <w:headerReference w:type="first" r:id="rId10"/>
      <w:footerReference w:type="first" r:id="rId11"/>
      <w:pgSz w:w="12240" w:h="15840"/>
      <w:pgMar w:top="1440" w:right="1440" w:bottom="1440" w:left="1440" w:header="2160" w:footer="1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14148" w14:textId="77777777" w:rsidR="00E44D7F" w:rsidRDefault="00E44D7F" w:rsidP="00D00449">
      <w:r>
        <w:separator/>
      </w:r>
    </w:p>
  </w:endnote>
  <w:endnote w:type="continuationSeparator" w:id="0">
    <w:p w14:paraId="12B8DF89" w14:textId="77777777" w:rsidR="00E44D7F" w:rsidRDefault="00E44D7F" w:rsidP="00D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DCC08" w14:textId="77777777" w:rsidR="00D00449" w:rsidRPr="00D96B3A" w:rsidRDefault="00DA05D6" w:rsidP="00737A42">
    <w:pPr>
      <w:spacing w:line="360" w:lineRule="auto"/>
      <w:ind w:left="-720"/>
      <w:jc w:val="center"/>
      <w:rPr>
        <w:rFonts w:ascii="Century Gothic" w:hAnsi="Century Gothic"/>
        <w:sz w:val="16"/>
        <w:szCs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7E9FFDF7" wp14:editId="5ADEF314">
              <wp:simplePos x="0" y="0"/>
              <wp:positionH relativeFrom="page">
                <wp:posOffset>395605</wp:posOffset>
              </wp:positionH>
              <wp:positionV relativeFrom="paragraph">
                <wp:posOffset>92709</wp:posOffset>
              </wp:positionV>
              <wp:extent cx="6858000" cy="0"/>
              <wp:effectExtent l="0" t="0" r="0" b="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EAAF2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5CB22" id="Straight Connector 1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31.15pt,7.3pt" to="571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" strokecolor="#eaaf2e" strokeweight="1pt">
              <v:stroke joinstyle="miter"/>
              <o:lock v:ext="edit" shapetype="f"/>
              <w10:wrap anchorx="page"/>
            </v:line>
          </w:pict>
        </mc:Fallback>
      </mc:AlternateContent>
    </w:r>
  </w:p>
  <w:p w14:paraId="5BB90F32" w14:textId="77777777" w:rsidR="00127765" w:rsidRPr="00B80771" w:rsidRDefault="00127765" w:rsidP="00737A42">
    <w:pPr>
      <w:spacing w:before="120" w:line="360" w:lineRule="auto"/>
      <w:ind w:left="-720"/>
      <w:jc w:val="center"/>
      <w:rPr>
        <w:rFonts w:ascii="Century Gothic" w:hAnsi="Century Gothic"/>
        <w:sz w:val="15"/>
        <w:szCs w:val="15"/>
      </w:rPr>
    </w:pPr>
    <w:r>
      <w:rPr>
        <w:rFonts w:ascii="Century Gothic" w:hAnsi="Century Gothic"/>
        <w:sz w:val="15"/>
        <w:szCs w:val="15"/>
      </w:rPr>
      <w:t xml:space="preserve">7201 Corporate Center Drive, Hanover, Maryland </w:t>
    </w:r>
    <w:proofErr w:type="gramStart"/>
    <w:r>
      <w:rPr>
        <w:rFonts w:ascii="Century Gothic" w:hAnsi="Century Gothic"/>
        <w:sz w:val="15"/>
        <w:szCs w:val="15"/>
      </w:rPr>
      <w:t>21076</w:t>
    </w:r>
    <w:r w:rsidRPr="00B80771">
      <w:rPr>
        <w:rFonts w:ascii="Century Gothic" w:hAnsi="Century Gothic"/>
        <w:color w:val="C00000"/>
        <w:sz w:val="15"/>
        <w:szCs w:val="15"/>
      </w:rPr>
      <w:t xml:space="preserve">  |</w:t>
    </w:r>
    <w:proofErr w:type="gramEnd"/>
    <w:r w:rsidRPr="00B80771">
      <w:rPr>
        <w:rFonts w:ascii="Century Gothic" w:hAnsi="Century Gothic"/>
        <w:color w:val="C00000"/>
        <w:sz w:val="15"/>
        <w:szCs w:val="15"/>
      </w:rPr>
      <w:t xml:space="preserve">  </w:t>
    </w:r>
    <w:r w:rsidRPr="00B80771">
      <w:rPr>
        <w:rFonts w:ascii="Century Gothic" w:hAnsi="Century Gothic"/>
        <w:sz w:val="15"/>
        <w:szCs w:val="15"/>
      </w:rPr>
      <w:t>410.</w:t>
    </w:r>
    <w:r w:rsidR="00ED6C76">
      <w:rPr>
        <w:rFonts w:ascii="Century Gothic" w:hAnsi="Century Gothic"/>
        <w:sz w:val="15"/>
        <w:szCs w:val="15"/>
      </w:rPr>
      <w:t>865.</w:t>
    </w:r>
    <w:r w:rsidR="00EC195C">
      <w:rPr>
        <w:rFonts w:ascii="Century Gothic" w:hAnsi="Century Gothic"/>
        <w:sz w:val="15"/>
        <w:szCs w:val="15"/>
      </w:rPr>
      <w:t>1000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Maryland Relay TTY</w:t>
    </w:r>
    <w:r w:rsidRPr="00B80771">
      <w:rPr>
        <w:rFonts w:ascii="Century Gothic" w:hAnsi="Century Gothic"/>
        <w:sz w:val="15"/>
        <w:szCs w:val="15"/>
      </w:rPr>
      <w:t xml:space="preserve"> </w:t>
    </w:r>
    <w:r>
      <w:rPr>
        <w:rFonts w:ascii="Century Gothic" w:hAnsi="Century Gothic"/>
        <w:sz w:val="15"/>
        <w:szCs w:val="15"/>
      </w:rPr>
      <w:t>410.859.7227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mdot</w:t>
    </w:r>
    <w:r w:rsidRPr="00B80771">
      <w:rPr>
        <w:rFonts w:ascii="Century Gothic" w:hAnsi="Century Gothic"/>
        <w:sz w:val="15"/>
        <w:szCs w:val="15"/>
      </w:rPr>
      <w:t>.maryland.gov</w:t>
    </w:r>
  </w:p>
  <w:p w14:paraId="6588C528" w14:textId="77777777" w:rsidR="00D00449" w:rsidRDefault="00D00449" w:rsidP="00737A42">
    <w:pPr>
      <w:pStyle w:val="Footer"/>
      <w:spacing w:line="360" w:lineRule="auto"/>
      <w:ind w:left="-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EA6B9" w14:textId="77777777" w:rsidR="00E44D7F" w:rsidRDefault="00E44D7F" w:rsidP="00D00449">
      <w:r>
        <w:separator/>
      </w:r>
    </w:p>
  </w:footnote>
  <w:footnote w:type="continuationSeparator" w:id="0">
    <w:p w14:paraId="36CAD788" w14:textId="77777777" w:rsidR="00E44D7F" w:rsidRDefault="00E44D7F" w:rsidP="00D0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F1FF" w14:textId="77777777" w:rsidR="00D00449" w:rsidRDefault="00DA05D6" w:rsidP="00737A42">
    <w:pPr>
      <w:pStyle w:val="Header"/>
      <w:ind w:left="-720"/>
      <w:jc w:val="cen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D048ACF" wp14:editId="024DD2E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6858000" cy="1371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0E1"/>
    <w:multiLevelType w:val="hybridMultilevel"/>
    <w:tmpl w:val="51CA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F45"/>
    <w:multiLevelType w:val="hybridMultilevel"/>
    <w:tmpl w:val="8CF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0A"/>
    <w:rsid w:val="00075655"/>
    <w:rsid w:val="00077129"/>
    <w:rsid w:val="000B51D4"/>
    <w:rsid w:val="000D57EE"/>
    <w:rsid w:val="001063E8"/>
    <w:rsid w:val="00112381"/>
    <w:rsid w:val="00127765"/>
    <w:rsid w:val="00180CA6"/>
    <w:rsid w:val="00201E88"/>
    <w:rsid w:val="00202C29"/>
    <w:rsid w:val="0031242D"/>
    <w:rsid w:val="003640BF"/>
    <w:rsid w:val="00364BAD"/>
    <w:rsid w:val="003E3D53"/>
    <w:rsid w:val="00413591"/>
    <w:rsid w:val="004670B0"/>
    <w:rsid w:val="00496258"/>
    <w:rsid w:val="004E6B7E"/>
    <w:rsid w:val="004F1545"/>
    <w:rsid w:val="00533986"/>
    <w:rsid w:val="00657C7C"/>
    <w:rsid w:val="007007BA"/>
    <w:rsid w:val="00725EA0"/>
    <w:rsid w:val="00737A42"/>
    <w:rsid w:val="00774DF9"/>
    <w:rsid w:val="0078697A"/>
    <w:rsid w:val="007A44AB"/>
    <w:rsid w:val="00825B9C"/>
    <w:rsid w:val="008C4D0D"/>
    <w:rsid w:val="008F083E"/>
    <w:rsid w:val="00914816"/>
    <w:rsid w:val="009247C7"/>
    <w:rsid w:val="00A2734F"/>
    <w:rsid w:val="00AF5F4E"/>
    <w:rsid w:val="00B4610E"/>
    <w:rsid w:val="00BF29BF"/>
    <w:rsid w:val="00BF5D99"/>
    <w:rsid w:val="00C635A0"/>
    <w:rsid w:val="00CD6F83"/>
    <w:rsid w:val="00CF6843"/>
    <w:rsid w:val="00D00449"/>
    <w:rsid w:val="00D10FD0"/>
    <w:rsid w:val="00D577FC"/>
    <w:rsid w:val="00D73F72"/>
    <w:rsid w:val="00D80498"/>
    <w:rsid w:val="00D823AB"/>
    <w:rsid w:val="00DA05D6"/>
    <w:rsid w:val="00E40265"/>
    <w:rsid w:val="00E44D7F"/>
    <w:rsid w:val="00EC195C"/>
    <w:rsid w:val="00EC6FA4"/>
    <w:rsid w:val="00ED546D"/>
    <w:rsid w:val="00ED6C76"/>
    <w:rsid w:val="00F10C77"/>
    <w:rsid w:val="00F13C0A"/>
    <w:rsid w:val="00F14509"/>
    <w:rsid w:val="00F46265"/>
    <w:rsid w:val="00F62478"/>
    <w:rsid w:val="00F80B4A"/>
    <w:rsid w:val="00FA1FBA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0B1A6ADC"/>
  <w14:defaultImageDpi w14:val="32767"/>
  <w15:chartTrackingRefBased/>
  <w15:docId w15:val="{1EC42155-CC46-418F-BF2E-F85F843C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C0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9"/>
  </w:style>
  <w:style w:type="paragraph" w:styleId="Footer">
    <w:name w:val="footer"/>
    <w:basedOn w:val="Normal"/>
    <w:link w:val="Foot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449"/>
  </w:style>
  <w:style w:type="paragraph" w:styleId="NormalWeb">
    <w:name w:val="Normal (Web)"/>
    <w:basedOn w:val="Normal"/>
    <w:uiPriority w:val="99"/>
    <w:semiHidden/>
    <w:unhideWhenUsed/>
    <w:rsid w:val="00BF29BF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3C0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F13C0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3C0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B51D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lton\Desktop\MDOT%20Letterhead\MDOT%20TSO%20Letterhead%20Template%202-15-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1AEA29140844E9A55C3E7096E8B72" ma:contentTypeVersion="2" ma:contentTypeDescription="Create a new document." ma:contentTypeScope="" ma:versionID="36217f54ca1806b6f0801bd1af370db1">
  <xsd:schema xmlns:xsd="http://www.w3.org/2001/XMLSchema" xmlns:xs="http://www.w3.org/2001/XMLSchema" xmlns:p="http://schemas.microsoft.com/office/2006/metadata/properties" xmlns:ns2="636b620b-4b77-4331-9c18-a4794114771c" xmlns:ns3="080e8734-5247-4bf9-86b0-d35f0d81f97a" targetNamespace="http://schemas.microsoft.com/office/2006/metadata/properties" ma:root="true" ma:fieldsID="d1932161691c12b01b37b0b9ec6581f4" ns2:_="" ns3:_="">
    <xsd:import namespace="636b620b-4b77-4331-9c18-a4794114771c"/>
    <xsd:import namespace="080e8734-5247-4bf9-86b0-d35f0d81f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620b-4b77-4331-9c18-a479411477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e8734-5247-4bf9-86b0-d35f0d81f97a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Dropdown" ma:internalName="Category">
      <xsd:simpleType>
        <xsd:restriction base="dms:Choice">
          <xsd:enumeration value="MDOT Logo"/>
          <xsd:enumeration value="MDOT Stationary"/>
          <xsd:enumeration value="HR Forms"/>
          <xsd:enumeration value="Finance Form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0e8734-5247-4bf9-86b0-d35f0d81f9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7297C7-ED4B-48AE-9529-EDDC8A0E5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620b-4b77-4331-9c18-a4794114771c"/>
    <ds:schemaRef ds:uri="080e8734-5247-4bf9-86b0-d35f0d81f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3A951-FEFA-4B1B-B3BB-AB60D99A3297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636b620b-4b77-4331-9c18-a4794114771c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80e8734-5247-4bf9-86b0-d35f0d81f97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EECEACD-4F26-4BC6-B4B5-7460F2D23E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MDOT TSO Letterhead Template 2-15-18.dotx</Template>
  <TotalTime>16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jnelson</dc:creator>
  <cp:keywords/>
  <dc:description/>
  <cp:lastModifiedBy>Carl Hobbs</cp:lastModifiedBy>
  <cp:revision>15</cp:revision>
  <dcterms:created xsi:type="dcterms:W3CDTF">2018-07-02T20:11:00Z</dcterms:created>
  <dcterms:modified xsi:type="dcterms:W3CDTF">2019-05-26T05:03:00Z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0x0101009151AEA29140844E9A55C3E7096E8B72</vt:lpwstr>
  </property>
</Properties>
</file>